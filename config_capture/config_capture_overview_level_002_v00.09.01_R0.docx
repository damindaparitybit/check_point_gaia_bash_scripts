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93A" w:rsidRDefault="006D4BE1" w:rsidP="006D4BE1">
      <w:pPr>
        <w:pStyle w:val="Title"/>
      </w:pPr>
      <w:bookmarkStart w:id="0" w:name="OLE_LINK4"/>
      <w:r w:rsidRPr="006D4BE1">
        <w:t>Script for basic configuration capture from bash CLI</w:t>
      </w:r>
    </w:p>
    <w:bookmarkEnd w:id="0"/>
    <w:p w:rsidR="006D4BE1" w:rsidRPr="004E1A59" w:rsidRDefault="004E1A59" w:rsidP="006D4BE1">
      <w:pPr>
        <w:rPr>
          <w:b/>
          <w:color w:val="0070C0"/>
          <w:lang w:bidi="ar-SA"/>
        </w:rPr>
      </w:pPr>
      <w:r w:rsidRPr="004E1A59">
        <w:rPr>
          <w:b/>
          <w:color w:val="0070C0"/>
          <w:lang w:bidi="ar-SA"/>
        </w:rPr>
        <w:t>Version:  Level 002, v 00.0</w:t>
      </w:r>
      <w:r w:rsidR="00550AD0">
        <w:rPr>
          <w:b/>
          <w:color w:val="0070C0"/>
          <w:lang w:bidi="ar-SA"/>
        </w:rPr>
        <w:t>9</w:t>
      </w:r>
      <w:r w:rsidRPr="004E1A59">
        <w:rPr>
          <w:b/>
          <w:color w:val="0070C0"/>
          <w:lang w:bidi="ar-SA"/>
        </w:rPr>
        <w:t>.0</w:t>
      </w:r>
      <w:r w:rsidR="00550AD0">
        <w:rPr>
          <w:b/>
          <w:color w:val="0070C0"/>
          <w:lang w:bidi="ar-SA"/>
        </w:rPr>
        <w:t>1</w:t>
      </w:r>
      <w:r w:rsidRPr="004E1A59">
        <w:rPr>
          <w:b/>
          <w:color w:val="0070C0"/>
          <w:lang w:bidi="ar-SA"/>
        </w:rPr>
        <w:t xml:space="preserve"> and later</w:t>
      </w:r>
    </w:p>
    <w:p w:rsidR="004E1A59" w:rsidRDefault="004E1A59" w:rsidP="006D4BE1">
      <w:pPr>
        <w:rPr>
          <w:lang w:bidi="ar-SA"/>
        </w:rPr>
      </w:pPr>
    </w:p>
    <w:p w:rsidR="006D4BE1" w:rsidRPr="006D4BE1" w:rsidRDefault="006D4BE1" w:rsidP="006D4BE1">
      <w:pPr>
        <w:rPr>
          <w:lang w:bidi="ar-SA"/>
        </w:rPr>
      </w:pPr>
      <w:r w:rsidRPr="006D4BE1">
        <w:rPr>
          <w:lang w:bidi="ar-SA"/>
        </w:rPr>
        <w:t>This is a script for execution at the bash CLI expert shell level, while not connected to Gaia web UI, that creates a set of output files with basic configuration data about the system where it is run, either management (SMS or MDM) or gateway.</w:t>
      </w:r>
      <w:r w:rsidR="00172AA8">
        <w:rPr>
          <w:lang w:bidi="ar-SA"/>
        </w:rPr>
        <w:t xml:space="preserve"> </w:t>
      </w:r>
      <w:r w:rsidRPr="006D4BE1">
        <w:rPr>
          <w:lang w:bidi="ar-SA"/>
        </w:rPr>
        <w:t xml:space="preserve"> The script uses basic bash shell and Gaia clish commands to harvest data that may be relevant for later use in restoring configuration or duplicating setup.</w:t>
      </w:r>
      <w:bookmarkStart w:id="1" w:name="OLE_LINK1"/>
    </w:p>
    <w:bookmarkEnd w:id="1"/>
    <w:p w:rsidR="006D4BE1" w:rsidRPr="006D4BE1" w:rsidRDefault="006D4BE1" w:rsidP="006D4BE1">
      <w:pPr>
        <w:rPr>
          <w:lang w:bidi="ar-SA"/>
        </w:rPr>
      </w:pPr>
    </w:p>
    <w:p w:rsidR="006D4BE1" w:rsidRPr="006D4BE1" w:rsidRDefault="006D4BE1" w:rsidP="006D4BE1">
      <w:pPr>
        <w:rPr>
          <w:lang w:bidi="ar-SA"/>
        </w:rPr>
      </w:pPr>
      <w:r w:rsidRPr="006D4BE1">
        <w:rPr>
          <w:lang w:bidi="ar-SA"/>
        </w:rPr>
        <w:t>There is no claim this information collected is complete for a restore, but is a work in progress, and may improve in the future to add more information.</w:t>
      </w:r>
    </w:p>
    <w:p w:rsidR="006D4BE1" w:rsidRPr="006D4BE1" w:rsidRDefault="006D4BE1" w:rsidP="006D4BE1">
      <w:pPr>
        <w:rPr>
          <w:lang w:bidi="ar-SA"/>
        </w:rPr>
      </w:pPr>
    </w:p>
    <w:p w:rsidR="006D4BE1" w:rsidRPr="006D4BE1" w:rsidRDefault="006D4BE1" w:rsidP="006D4BE1">
      <w:pPr>
        <w:rPr>
          <w:lang w:bidi="ar-SA"/>
        </w:rPr>
      </w:pPr>
      <w:r w:rsidRPr="006D4BE1">
        <w:rPr>
          <w:lang w:bidi="ar-SA"/>
        </w:rPr>
        <w:t xml:space="preserve">This script does not replace important disaster recovery operations like Check Point Snapshot, </w:t>
      </w:r>
      <w:r w:rsidR="004E1A59">
        <w:rPr>
          <w:lang w:bidi="ar-SA"/>
        </w:rPr>
        <w:t xml:space="preserve">Check Point </w:t>
      </w:r>
      <w:r w:rsidRPr="006D4BE1">
        <w:rPr>
          <w:lang w:bidi="ar-SA"/>
        </w:rPr>
        <w:t xml:space="preserve">Backup, </w:t>
      </w:r>
      <w:r w:rsidR="004E1A59">
        <w:rPr>
          <w:lang w:bidi="ar-SA"/>
        </w:rPr>
        <w:t xml:space="preserve">Check Point </w:t>
      </w:r>
      <w:r w:rsidRPr="006D4BE1">
        <w:rPr>
          <w:lang w:bidi="ar-SA"/>
        </w:rPr>
        <w:t>Migrate</w:t>
      </w:r>
      <w:r w:rsidR="004E1A59">
        <w:rPr>
          <w:lang w:bidi="ar-SA"/>
        </w:rPr>
        <w:t xml:space="preserve"> (migrate export/import)</w:t>
      </w:r>
      <w:r w:rsidRPr="006D4BE1">
        <w:rPr>
          <w:lang w:bidi="ar-SA"/>
        </w:rPr>
        <w:t>, or mds_backup; but augments the collection of data for easy re-use, documentation, or configuration check.</w:t>
      </w:r>
    </w:p>
    <w:p w:rsidR="006D4BE1" w:rsidRPr="006D4BE1" w:rsidRDefault="006D4BE1" w:rsidP="006D4BE1">
      <w:pPr>
        <w:rPr>
          <w:lang w:bidi="ar-SA"/>
        </w:rPr>
      </w:pPr>
    </w:p>
    <w:p w:rsidR="006D4BE1" w:rsidRPr="006D4BE1" w:rsidRDefault="006D4BE1" w:rsidP="006D4BE1">
      <w:pPr>
        <w:rPr>
          <w:lang w:bidi="ar-SA"/>
        </w:rPr>
      </w:pPr>
      <w:r w:rsidRPr="006D4BE1">
        <w:rPr>
          <w:lang w:bidi="ar-SA"/>
        </w:rPr>
        <w:t>This script and others are located and updated regularly on GitHub under the main Check Point Gaia Bash scripts efforts.</w:t>
      </w:r>
    </w:p>
    <w:p w:rsidR="006D4BE1" w:rsidRPr="006D4BE1" w:rsidRDefault="006D4BE1" w:rsidP="006D4BE1">
      <w:pPr>
        <w:rPr>
          <w:lang w:bidi="ar-SA"/>
        </w:rPr>
      </w:pPr>
    </w:p>
    <w:p w:rsidR="006D4BE1" w:rsidRDefault="006D4BE1" w:rsidP="006D4BE1">
      <w:pPr>
        <w:rPr>
          <w:lang w:bidi="ar-SA"/>
        </w:rPr>
      </w:pPr>
      <w:r w:rsidRPr="006D4BE1">
        <w:rPr>
          <w:lang w:bidi="ar-SA"/>
        </w:rPr>
        <w:t>Check Point</w:t>
      </w:r>
      <w:r>
        <w:rPr>
          <w:lang w:bidi="ar-SA"/>
        </w:rPr>
        <w:t xml:space="preserve"> Gaia Bash scripts repository:</w:t>
      </w:r>
    </w:p>
    <w:p w:rsidR="006D4BE1" w:rsidRPr="006D4BE1" w:rsidRDefault="008231AB" w:rsidP="006D4BE1">
      <w:pPr>
        <w:rPr>
          <w:lang w:bidi="ar-SA"/>
        </w:rPr>
      </w:pPr>
      <w:hyperlink r:id="rId9" w:tooltip="https://github.com/mybasementcloud/check_point_gaia_bash_scripts" w:history="1">
        <w:r w:rsidR="006D4BE1" w:rsidRPr="006D4BE1">
          <w:rPr>
            <w:color w:val="0000FF"/>
            <w:u w:val="single"/>
            <w:lang w:bidi="ar-SA"/>
          </w:rPr>
          <w:t>GitHub - mybasementcloud/check_point_gaia_bash_scripts: Various bash scripts for Check Point Software Technologies Gaia …</w:t>
        </w:r>
      </w:hyperlink>
    </w:p>
    <w:p w:rsidR="006D4BE1" w:rsidRPr="006D4BE1" w:rsidRDefault="006D4BE1" w:rsidP="006D4BE1">
      <w:pPr>
        <w:rPr>
          <w:lang w:bidi="ar-SA"/>
        </w:rPr>
      </w:pPr>
    </w:p>
    <w:p w:rsidR="006D4BE1" w:rsidRDefault="006D4BE1" w:rsidP="006D4BE1">
      <w:pPr>
        <w:rPr>
          <w:lang w:bidi="ar-SA"/>
        </w:rPr>
      </w:pPr>
      <w:r w:rsidRPr="006D4BE1">
        <w:rPr>
          <w:lang w:bidi="ar-SA"/>
        </w:rPr>
        <w:t>Direct link to configuration capture script and history:</w:t>
      </w:r>
    </w:p>
    <w:p w:rsidR="006D4BE1" w:rsidRPr="006D4BE1" w:rsidRDefault="008231AB" w:rsidP="006D4BE1">
      <w:pPr>
        <w:rPr>
          <w:lang w:bidi="ar-SA"/>
        </w:rPr>
      </w:pPr>
      <w:hyperlink r:id="rId10" w:tooltip="https://github.com/mybasementcloud/check_point_gaia_bash_scripts/tree/master/config_capture" w:history="1">
        <w:r w:rsidR="006D4BE1" w:rsidRPr="006D4BE1">
          <w:rPr>
            <w:color w:val="0000FF"/>
            <w:u w:val="single"/>
            <w:lang w:bidi="ar-SA"/>
          </w:rPr>
          <w:t>check_point_gaia_bash_scripts/config_capture at master · mybasementcloud/check_point_gaia_bash_scripts · GitHub</w:t>
        </w:r>
      </w:hyperlink>
    </w:p>
    <w:p w:rsidR="006D4BE1" w:rsidRPr="006D4BE1" w:rsidRDefault="006D4BE1" w:rsidP="006D4BE1">
      <w:pPr>
        <w:rPr>
          <w:lang w:bidi="ar-SA"/>
        </w:rPr>
      </w:pPr>
    </w:p>
    <w:p w:rsidR="006D4BE1" w:rsidRPr="006D4BE1" w:rsidRDefault="006D4BE1" w:rsidP="006D4BE1">
      <w:pPr>
        <w:rPr>
          <w:lang w:bidi="ar-SA"/>
        </w:rPr>
      </w:pPr>
      <w:r w:rsidRPr="006D4BE1">
        <w:rPr>
          <w:lang w:bidi="ar-SA"/>
        </w:rPr>
        <w:t>This script has been tested and utilized with Check Point releases R77, R77.30, R80, R80.10</w:t>
      </w:r>
      <w:r w:rsidR="00550AD0">
        <w:rPr>
          <w:lang w:bidi="ar-SA"/>
        </w:rPr>
        <w:t>, and R80.20 [EA]</w:t>
      </w:r>
      <w:r w:rsidRPr="006D4BE1">
        <w:rPr>
          <w:lang w:bidi="ar-SA"/>
        </w:rPr>
        <w:t xml:space="preserve"> with no difference in operation based on Jumbo Hotfix Implementation</w:t>
      </w:r>
      <w:r w:rsidR="00550AD0">
        <w:rPr>
          <w:lang w:bidi="ar-SA"/>
        </w:rPr>
        <w:t xml:space="preserve"> or Gaia kernel version</w:t>
      </w:r>
      <w:r w:rsidRPr="006D4BE1">
        <w:rPr>
          <w:lang w:bidi="ar-SA"/>
        </w:rPr>
        <w:t>.</w:t>
      </w:r>
      <w:r w:rsidR="004E1A59">
        <w:rPr>
          <w:lang w:bidi="ar-SA"/>
        </w:rPr>
        <w:t xml:space="preserve">  It works on Security Management Server (SMS), Log Servers, SmartEvent Servers, Multi-Domain Management (DMD) Multi-Domain Servers (MDS)</w:t>
      </w:r>
      <w:r w:rsidR="00550AD0">
        <w:rPr>
          <w:lang w:bidi="ar-SA"/>
        </w:rPr>
        <w:t>, Endpoint Security Servers (EPMS)</w:t>
      </w:r>
      <w:r w:rsidR="004E1A59">
        <w:rPr>
          <w:lang w:bidi="ar-SA"/>
        </w:rPr>
        <w:t>, and Gateways.</w:t>
      </w:r>
    </w:p>
    <w:p w:rsidR="006D4BE1" w:rsidRPr="006D4BE1" w:rsidRDefault="006D4BE1" w:rsidP="006D4BE1">
      <w:pPr>
        <w:rPr>
          <w:lang w:bidi="ar-SA"/>
        </w:rPr>
      </w:pPr>
    </w:p>
    <w:p w:rsidR="006D4BE1" w:rsidRPr="006D4BE1" w:rsidRDefault="006D4BE1" w:rsidP="006D4BE1">
      <w:pPr>
        <w:rPr>
          <w:lang w:bidi="ar-SA"/>
        </w:rPr>
      </w:pPr>
      <w:r w:rsidRPr="006D4BE1">
        <w:rPr>
          <w:lang w:bidi="ar-SA"/>
        </w:rPr>
        <w:t>The script creates a number of files and also will create a set of file folders and subfolders in the folder [directory] where it is executed.</w:t>
      </w:r>
    </w:p>
    <w:p w:rsidR="006D4BE1" w:rsidRDefault="006D4BE1" w:rsidP="006D4BE1">
      <w:pPr>
        <w:rPr>
          <w:lang w:bidi="ar-SA"/>
        </w:rPr>
      </w:pPr>
    </w:p>
    <w:p w:rsidR="006D4BE1" w:rsidRDefault="004E7E9E" w:rsidP="006D4BE1">
      <w:pPr>
        <w:jc w:val="center"/>
        <w:rPr>
          <w:lang w:bidi="ar-SA"/>
        </w:rPr>
      </w:pPr>
      <w:r>
        <w:rPr>
          <w:noProof/>
          <w:lang w:bidi="ar-SA"/>
        </w:rPr>
        <w:drawing>
          <wp:inline distT="0" distB="0" distL="0" distR="0" wp14:anchorId="79EC879C" wp14:editId="6F0F38AD">
            <wp:extent cx="3238095" cy="312381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095" cy="3123810"/>
                    </a:xfrm>
                    <a:prstGeom prst="rect">
                      <a:avLst/>
                    </a:prstGeom>
                  </pic:spPr>
                </pic:pic>
              </a:graphicData>
            </a:graphic>
          </wp:inline>
        </w:drawing>
      </w:r>
    </w:p>
    <w:p w:rsidR="004E7E9E" w:rsidRPr="006D4BE1" w:rsidRDefault="004E7E9E" w:rsidP="006D4BE1">
      <w:pPr>
        <w:jc w:val="center"/>
        <w:rPr>
          <w:lang w:bidi="ar-SA"/>
        </w:rPr>
      </w:pPr>
      <w:r>
        <w:rPr>
          <w:lang w:bidi="ar-SA"/>
        </w:rPr>
        <w:t>Example from an SMS</w:t>
      </w:r>
    </w:p>
    <w:p w:rsidR="006D4BE1" w:rsidRDefault="00550AD0" w:rsidP="006D4BE1">
      <w:pPr>
        <w:rPr>
          <w:lang w:bidi="ar-SA"/>
        </w:rPr>
      </w:pPr>
      <w:r>
        <w:rPr>
          <w:lang w:bidi="ar-SA"/>
        </w:rPr>
        <w:lastRenderedPageBreak/>
        <w:t>The script now accounts for whether it is run from a folder under /home/, such that it then generates the content in /var/tmp/ instead and should not fail or have issues with recursive copies like in version prior to v00.09.01.</w:t>
      </w:r>
    </w:p>
    <w:p w:rsidR="00550AD0" w:rsidRDefault="00550AD0" w:rsidP="006D4BE1">
      <w:pPr>
        <w:rPr>
          <w:lang w:bidi="ar-SA"/>
        </w:rPr>
      </w:pPr>
    </w:p>
    <w:p w:rsidR="00550AD0" w:rsidRPr="006D4BE1" w:rsidRDefault="00550AD0" w:rsidP="006D4BE1">
      <w:pPr>
        <w:rPr>
          <w:lang w:bidi="ar-SA"/>
        </w:rPr>
      </w:pPr>
      <w:r>
        <w:rPr>
          <w:lang w:bidi="ar-SA"/>
        </w:rPr>
        <w:t>It is still highly recommended to create a working folder set under /var/ for custom scripting operations.</w:t>
      </w:r>
    </w:p>
    <w:p w:rsidR="006D4BE1" w:rsidRDefault="006D4BE1" w:rsidP="006D4BE1">
      <w:pPr>
        <w:rPr>
          <w:lang w:bidi="ar-SA"/>
        </w:rPr>
      </w:pPr>
    </w:p>
    <w:p w:rsidR="006D4BE1" w:rsidRDefault="006D4BE1" w:rsidP="006D4BE1">
      <w:pPr>
        <w:pStyle w:val="Heading1"/>
        <w:rPr>
          <w:lang w:bidi="ar-SA"/>
        </w:rPr>
      </w:pPr>
      <w:r w:rsidRPr="006D4BE1">
        <w:rPr>
          <w:lang w:bidi="ar-SA"/>
        </w:rPr>
        <w:t>Folders created:</w:t>
      </w:r>
    </w:p>
    <w:p w:rsidR="006D4BE1" w:rsidRPr="006D4BE1" w:rsidRDefault="006D4BE1" w:rsidP="006D4BE1">
      <w:pPr>
        <w:tabs>
          <w:tab w:val="left" w:pos="795"/>
        </w:tabs>
        <w:rPr>
          <w:lang w:bidi="ar-SA"/>
        </w:rPr>
      </w:pPr>
      <w:r>
        <w:rPr>
          <w:lang w:bidi="ar-SA"/>
        </w:rPr>
        <w:tab/>
      </w:r>
    </w:p>
    <w:p w:rsidR="006D4BE1" w:rsidRPr="006D4BE1" w:rsidRDefault="006D4BE1" w:rsidP="006D4BE1">
      <w:pPr>
        <w:pStyle w:val="ListParagraph"/>
        <w:numPr>
          <w:ilvl w:val="0"/>
          <w:numId w:val="25"/>
        </w:numPr>
        <w:rPr>
          <w:lang w:bidi="ar-SA"/>
        </w:rPr>
      </w:pPr>
      <w:r w:rsidRPr="006D4BE1">
        <w:rPr>
          <w:lang w:bidi="ar-SA"/>
        </w:rPr>
        <w:t>Folder "home.backup":</w:t>
      </w:r>
      <w:r w:rsidR="004E1A59">
        <w:rPr>
          <w:lang w:bidi="ar-SA"/>
        </w:rPr>
        <w:t xml:space="preserve"> </w:t>
      </w:r>
      <w:r w:rsidRPr="006D4BE1">
        <w:rPr>
          <w:lang w:bidi="ar-SA"/>
        </w:rPr>
        <w:t xml:space="preserve"> this folder will contain a copy of the home folder</w:t>
      </w:r>
      <w:r w:rsidR="004E1A59">
        <w:rPr>
          <w:lang w:bidi="ar-SA"/>
        </w:rPr>
        <w:t>s</w:t>
      </w:r>
      <w:r w:rsidRPr="006D4BE1">
        <w:rPr>
          <w:lang w:bidi="ar-SA"/>
        </w:rPr>
        <w:t xml:space="preserve"> content for recovery and backup, which is useful if there have been customizations made to those files.</w:t>
      </w:r>
      <w:r w:rsidR="004E1A59">
        <w:rPr>
          <w:lang w:bidi="ar-SA"/>
        </w:rPr>
        <w:t xml:space="preserve"> </w:t>
      </w:r>
      <w:r w:rsidRPr="006D4BE1">
        <w:rPr>
          <w:lang w:bidi="ar-SA"/>
        </w:rPr>
        <w:t xml:space="preserve"> This folder is updated with the contents from the home folder each time the script is executed [from the same location]</w:t>
      </w:r>
      <w:r>
        <w:rPr>
          <w:lang w:bidi="ar-SA"/>
        </w:rPr>
        <w:br/>
      </w:r>
    </w:p>
    <w:p w:rsidR="006D4BE1" w:rsidRPr="006D4BE1" w:rsidRDefault="006D4BE1" w:rsidP="006D4BE1">
      <w:pPr>
        <w:pStyle w:val="ListParagraph"/>
        <w:numPr>
          <w:ilvl w:val="0"/>
          <w:numId w:val="25"/>
        </w:numPr>
        <w:rPr>
          <w:lang w:bidi="ar-SA"/>
        </w:rPr>
      </w:pPr>
      <w:r w:rsidRPr="006D4BE1">
        <w:rPr>
          <w:lang w:bidi="ar-SA"/>
        </w:rPr>
        <w:t>Folder "host_data":</w:t>
      </w:r>
      <w:r w:rsidR="004E1A59">
        <w:rPr>
          <w:lang w:bidi="ar-SA"/>
        </w:rPr>
        <w:t xml:space="preserve"> </w:t>
      </w:r>
      <w:r w:rsidRPr="006D4BE1">
        <w:rPr>
          <w:lang w:bidi="ar-SA"/>
        </w:rPr>
        <w:t xml:space="preserve"> this folder is the primary repository for the data collected during execution, and also will include it's own copy of the home folder</w:t>
      </w:r>
      <w:r w:rsidR="004E1A59">
        <w:rPr>
          <w:lang w:bidi="ar-SA"/>
        </w:rPr>
        <w:t>s</w:t>
      </w:r>
      <w:r>
        <w:rPr>
          <w:lang w:bidi="ar-SA"/>
        </w:rPr>
        <w:br/>
      </w:r>
    </w:p>
    <w:p w:rsidR="006D4BE1" w:rsidRPr="006D4BE1" w:rsidRDefault="006D4BE1" w:rsidP="006D4BE1">
      <w:pPr>
        <w:pStyle w:val="ListParagraph"/>
        <w:numPr>
          <w:ilvl w:val="1"/>
          <w:numId w:val="25"/>
        </w:numPr>
        <w:rPr>
          <w:lang w:bidi="ar-SA"/>
        </w:rPr>
      </w:pPr>
      <w:r w:rsidRPr="006D4BE1">
        <w:rPr>
          <w:lang w:bidi="ar-SA"/>
        </w:rPr>
        <w:t>Date-Time-Group folder for execution time results, based on YYYY-MM-DD-Time format with 24 hour time (Hour-Minute-Second) and time zone, for easy sorting and review.</w:t>
      </w:r>
      <w:r>
        <w:rPr>
          <w:lang w:bidi="ar-SA"/>
        </w:rPr>
        <w:br/>
      </w:r>
    </w:p>
    <w:p w:rsidR="006D4BE1" w:rsidRPr="006D4BE1" w:rsidRDefault="006D4BE1" w:rsidP="006D4BE1">
      <w:pPr>
        <w:pStyle w:val="ListParagraph"/>
        <w:numPr>
          <w:ilvl w:val="2"/>
          <w:numId w:val="25"/>
        </w:numPr>
        <w:rPr>
          <w:lang w:bidi="ar-SA"/>
        </w:rPr>
      </w:pPr>
      <w:r w:rsidRPr="006D4BE1">
        <w:rPr>
          <w:lang w:bidi="ar-SA"/>
        </w:rPr>
        <w:t>"home" folder for at time copy of executing user's home folder</w:t>
      </w:r>
      <w:r>
        <w:rPr>
          <w:lang w:bidi="ar-SA"/>
        </w:rPr>
        <w:br/>
      </w:r>
    </w:p>
    <w:p w:rsidR="006D4BE1" w:rsidRPr="006D4BE1" w:rsidRDefault="006D4BE1" w:rsidP="006D4BE1">
      <w:pPr>
        <w:rPr>
          <w:lang w:bidi="ar-SA"/>
        </w:rPr>
      </w:pPr>
    </w:p>
    <w:p w:rsidR="006D4BE1" w:rsidRPr="006D4BE1" w:rsidRDefault="006D4BE1" w:rsidP="006D4BE1">
      <w:pPr>
        <w:pStyle w:val="Heading1"/>
        <w:rPr>
          <w:lang w:bidi="ar-SA"/>
        </w:rPr>
      </w:pPr>
      <w:r w:rsidRPr="006D4BE1">
        <w:rPr>
          <w:lang w:bidi="ar-SA"/>
        </w:rPr>
        <w:t>host_data folder content:</w:t>
      </w:r>
    </w:p>
    <w:p w:rsidR="006D4BE1" w:rsidRPr="006D4BE1" w:rsidRDefault="006D4BE1" w:rsidP="006D4BE1">
      <w:pPr>
        <w:rPr>
          <w:lang w:bidi="ar-SA"/>
        </w:rPr>
      </w:pPr>
    </w:p>
    <w:p w:rsidR="006D4BE1" w:rsidRDefault="004E7E9E" w:rsidP="006D4BE1">
      <w:pPr>
        <w:jc w:val="center"/>
        <w:rPr>
          <w:lang w:bidi="ar-SA"/>
        </w:rPr>
      </w:pPr>
      <w:r>
        <w:rPr>
          <w:noProof/>
          <w:lang w:bidi="ar-SA"/>
        </w:rPr>
        <w:drawing>
          <wp:inline distT="0" distB="0" distL="0" distR="0" wp14:anchorId="11C3BD2D" wp14:editId="1D3D2E4F">
            <wp:extent cx="4238096" cy="41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8096" cy="4123810"/>
                    </a:xfrm>
                    <a:prstGeom prst="rect">
                      <a:avLst/>
                    </a:prstGeom>
                  </pic:spPr>
                </pic:pic>
              </a:graphicData>
            </a:graphic>
          </wp:inline>
        </w:drawing>
      </w:r>
    </w:p>
    <w:p w:rsidR="004E7E9E" w:rsidRPr="006D4BE1" w:rsidRDefault="004E7E9E" w:rsidP="006D4BE1">
      <w:pPr>
        <w:jc w:val="center"/>
        <w:rPr>
          <w:lang w:bidi="ar-SA"/>
        </w:rPr>
      </w:pPr>
      <w:r>
        <w:rPr>
          <w:lang w:bidi="ar-SA"/>
        </w:rPr>
        <w:t>Example from an SMS</w:t>
      </w:r>
    </w:p>
    <w:p w:rsidR="006D4BE1" w:rsidRPr="006D4BE1" w:rsidRDefault="006D4BE1" w:rsidP="006D4BE1">
      <w:pPr>
        <w:rPr>
          <w:lang w:bidi="ar-SA"/>
        </w:rPr>
      </w:pPr>
    </w:p>
    <w:p w:rsidR="006D4BE1" w:rsidRDefault="006D4BE1" w:rsidP="006D4BE1">
      <w:pPr>
        <w:rPr>
          <w:lang w:bidi="ar-SA"/>
        </w:rPr>
      </w:pPr>
      <w:r w:rsidRPr="006D4BE1">
        <w:rPr>
          <w:lang w:bidi="ar-SA"/>
        </w:rPr>
        <w:t>This folder contains the sub-folder based on the execution time and date, represented by a Date-Time-Group named folder.  The content of that Date-Time-Group folder is a folder for the executing user's home folder at time of execution, and the following files:</w:t>
      </w:r>
    </w:p>
    <w:p w:rsidR="00436FB3" w:rsidRDefault="00550AD0" w:rsidP="006D4BE1">
      <w:pPr>
        <w:rPr>
          <w:lang w:bidi="ar-SA"/>
        </w:rPr>
      </w:pPr>
      <w:r>
        <w:rPr>
          <w:lang w:bidi="ar-SA"/>
        </w:rPr>
        <w:t>Additional management data was added to document running management processes.  This executes for Security Management Server, SmartEvent, Log Server, Multi-Domain Management Server, and Endpoint Security Management Server.</w:t>
      </w:r>
    </w:p>
    <w:p w:rsidR="00550AD0" w:rsidRDefault="00550AD0" w:rsidP="006D4BE1">
      <w:pPr>
        <w:rPr>
          <w:lang w:bidi="ar-SA"/>
        </w:rPr>
      </w:pPr>
    </w:p>
    <w:p w:rsidR="006D4BE1" w:rsidRPr="006D4BE1" w:rsidRDefault="006D4BE1" w:rsidP="006D4BE1">
      <w:pPr>
        <w:pStyle w:val="ListParagraph"/>
        <w:numPr>
          <w:ilvl w:val="0"/>
          <w:numId w:val="26"/>
        </w:numPr>
        <w:rPr>
          <w:lang w:bidi="ar-SA"/>
        </w:rPr>
      </w:pPr>
      <w:r w:rsidRPr="006D4BE1">
        <w:rPr>
          <w:lang w:bidi="ar-SA"/>
        </w:rPr>
        <w:t>00-OS-XX.rules</w:t>
      </w:r>
      <w:r w:rsidRPr="006D4BE1">
        <w:rPr>
          <w:lang w:bidi="ar-SA"/>
        </w:rPr>
        <w:br/>
        <w:t>This file is a copy of the 00-OS-XX.rules file located in "/etc/udev/rules.d/", that contains information about the interface names associated to a physical interface.  This is useful for OpenServers, where adding hardware can change the association based on how the underlying Linux OS sees the interfaces from a hardware perspective, so having this original data can help restore configuration.</w:t>
      </w:r>
      <w:r>
        <w:rPr>
          <w:lang w:bidi="ar-SA"/>
        </w:rPr>
        <w:br/>
      </w:r>
    </w:p>
    <w:p w:rsidR="004E1A59" w:rsidRPr="006D4BE1" w:rsidRDefault="004E1A59" w:rsidP="004E1A59">
      <w:pPr>
        <w:pStyle w:val="ListParagraph"/>
        <w:numPr>
          <w:ilvl w:val="0"/>
          <w:numId w:val="26"/>
        </w:numPr>
        <w:rPr>
          <w:lang w:bidi="ar-SA"/>
        </w:rPr>
      </w:pPr>
      <w:r>
        <w:rPr>
          <w:lang w:bidi="ar-SA"/>
        </w:rPr>
        <w:t>backup-home_</w:t>
      </w:r>
      <w:r w:rsidRPr="006D4BE1">
        <w:rPr>
          <w:lang w:bidi="ar-SA"/>
        </w:rPr>
        <w:t>yourhostname_&lt;gaia-os-version&gt;_&lt;date-time-group-of-execution_YYYY-MM-DD-HHMMSSTZ&gt;.txt</w:t>
      </w:r>
      <w:r w:rsidRPr="006D4BE1">
        <w:rPr>
          <w:lang w:bidi="ar-SA"/>
        </w:rPr>
        <w:br/>
        <w:t xml:space="preserve">Dump of the </w:t>
      </w:r>
      <w:r>
        <w:rPr>
          <w:lang w:bidi="ar-SA"/>
        </w:rPr>
        <w:t>home folder copy operations and results</w:t>
      </w:r>
      <w:r w:rsidRPr="006D4BE1">
        <w:rPr>
          <w:lang w:bidi="ar-SA"/>
        </w:rPr>
        <w:t>.</w:t>
      </w:r>
      <w:r w:rsidRPr="006D4BE1">
        <w:rPr>
          <w:lang w:bidi="ar-SA"/>
        </w:rPr>
        <w:br/>
      </w:r>
    </w:p>
    <w:p w:rsidR="006D4BE1" w:rsidRPr="006D4BE1" w:rsidRDefault="006D4BE1" w:rsidP="006D4BE1">
      <w:pPr>
        <w:pStyle w:val="ListParagraph"/>
        <w:numPr>
          <w:ilvl w:val="0"/>
          <w:numId w:val="26"/>
        </w:numPr>
        <w:rPr>
          <w:lang w:bidi="ar-SA"/>
        </w:rPr>
      </w:pPr>
      <w:r w:rsidRPr="006D4BE1">
        <w:rPr>
          <w:lang w:bidi="ar-SA"/>
        </w:rPr>
        <w:t>config_yourhostname_&lt;gaia-os-version&gt;_&lt;date-time-group-of-execution_YYYY-MM-DD-HHMMSSTZ&gt;</w:t>
      </w:r>
      <w:r w:rsidRPr="006D4BE1">
        <w:rPr>
          <w:lang w:bidi="ar-SA"/>
        </w:rPr>
        <w:br/>
        <w:t>Gaia clish configuration at time of execution.  Useful to rebuild the system or for information that can be used in copy-paste operations for re-using settings easily via script.</w:t>
      </w:r>
      <w:r>
        <w:rPr>
          <w:lang w:bidi="ar-SA"/>
        </w:rPr>
        <w:br/>
      </w:r>
    </w:p>
    <w:p w:rsidR="006D4BE1" w:rsidRPr="006D4BE1" w:rsidRDefault="006D4BE1" w:rsidP="006D4BE1">
      <w:pPr>
        <w:pStyle w:val="ListParagraph"/>
        <w:numPr>
          <w:ilvl w:val="0"/>
          <w:numId w:val="26"/>
        </w:numPr>
        <w:rPr>
          <w:lang w:bidi="ar-SA"/>
        </w:rPr>
      </w:pPr>
      <w:bookmarkStart w:id="2" w:name="OLE_LINK2"/>
      <w:r w:rsidRPr="006D4BE1">
        <w:rPr>
          <w:lang w:bidi="ar-SA"/>
        </w:rPr>
        <w:t>yourhostname_&lt;gaia-os-version&gt;_arp_&lt;date-time-group-of-execution_YYYY-MM-DD-HHMMSSTZ&gt;.txt</w:t>
      </w:r>
      <w:r w:rsidRPr="006D4BE1">
        <w:rPr>
          <w:lang w:bidi="ar-SA"/>
        </w:rPr>
        <w:br/>
        <w:t>Dump of the current arp table at bash.</w:t>
      </w:r>
      <w:r w:rsidRPr="006D4BE1">
        <w:rPr>
          <w:lang w:bidi="ar-SA"/>
        </w:rPr>
        <w:br/>
      </w:r>
    </w:p>
    <w:bookmarkEnd w:id="2"/>
    <w:p w:rsidR="006D4BE1" w:rsidRPr="006D4BE1" w:rsidRDefault="006D4BE1" w:rsidP="006D4BE1">
      <w:pPr>
        <w:pStyle w:val="ListParagraph"/>
        <w:numPr>
          <w:ilvl w:val="0"/>
          <w:numId w:val="26"/>
        </w:numPr>
        <w:rPr>
          <w:lang w:bidi="ar-SA"/>
        </w:rPr>
      </w:pPr>
      <w:r w:rsidRPr="006D4BE1">
        <w:rPr>
          <w:lang w:bidi="ar-SA"/>
        </w:rPr>
        <w:t>yourhostname_&lt;gaia-os-version&gt;_basic_information_&lt;date-time-group-of-execution_YYYY-MM-DD-HHMMSSTZ&gt;T.txt</w:t>
      </w:r>
      <w:r w:rsidRPr="006D4BE1">
        <w:rPr>
          <w:lang w:bidi="ar-SA"/>
        </w:rPr>
        <w:br/>
        <w:t>Basic system information like current memory and disk utilization.  This information may expand in future versions.</w:t>
      </w:r>
      <w:r>
        <w:rPr>
          <w:lang w:bidi="ar-SA"/>
        </w:rPr>
        <w:br/>
      </w:r>
    </w:p>
    <w:p w:rsidR="006D4BE1" w:rsidRPr="006D4BE1" w:rsidRDefault="006D4BE1" w:rsidP="006D4BE1">
      <w:pPr>
        <w:pStyle w:val="ListParagraph"/>
        <w:numPr>
          <w:ilvl w:val="0"/>
          <w:numId w:val="26"/>
        </w:numPr>
        <w:rPr>
          <w:lang w:bidi="ar-SA"/>
        </w:rPr>
      </w:pPr>
      <w:r w:rsidRPr="006D4BE1">
        <w:rPr>
          <w:lang w:bidi="ar-SA"/>
        </w:rPr>
        <w:t>yourhostname_&lt;gaia-os-version&gt;_cplic_&lt;date-time-group-of-execution_YYYY-MM-DD-HHMMSSTZ&gt;.txt</w:t>
      </w:r>
      <w:r w:rsidRPr="006D4BE1">
        <w:rPr>
          <w:lang w:bidi="ar-SA"/>
        </w:rPr>
        <w:br/>
        <w:t>Dump of the Check Point licensing information at time of execution.</w:t>
      </w:r>
      <w:r>
        <w:rPr>
          <w:lang w:bidi="ar-SA"/>
        </w:rPr>
        <w:br/>
      </w:r>
    </w:p>
    <w:p w:rsidR="006D4BE1" w:rsidRPr="006D4BE1" w:rsidRDefault="006D4BE1" w:rsidP="006D4BE1">
      <w:pPr>
        <w:pStyle w:val="ListParagraph"/>
        <w:numPr>
          <w:ilvl w:val="0"/>
          <w:numId w:val="26"/>
        </w:numPr>
        <w:rPr>
          <w:lang w:bidi="ar-SA"/>
        </w:rPr>
      </w:pPr>
      <w:r w:rsidRPr="006D4BE1">
        <w:rPr>
          <w:lang w:bidi="ar-SA"/>
        </w:rPr>
        <w:t>yourhostname_&lt;gaia-os-version&gt;_dmidecode_&lt;date-time-group-of-execution_YYYY-MM-DD-HHMMSSTZ&gt;.txt</w:t>
      </w:r>
      <w:r w:rsidRPr="006D4BE1">
        <w:rPr>
          <w:lang w:bidi="ar-SA"/>
        </w:rPr>
        <w:br/>
        <w:t>Dump of the dmidecode information at time of execution.</w:t>
      </w:r>
      <w:r>
        <w:rPr>
          <w:lang w:bidi="ar-SA"/>
        </w:rPr>
        <w:br/>
      </w:r>
    </w:p>
    <w:p w:rsidR="006D4BE1" w:rsidRPr="006D4BE1" w:rsidRDefault="006D4BE1" w:rsidP="006D4BE1">
      <w:pPr>
        <w:pStyle w:val="ListParagraph"/>
        <w:numPr>
          <w:ilvl w:val="0"/>
          <w:numId w:val="26"/>
        </w:numPr>
        <w:rPr>
          <w:lang w:bidi="ar-SA"/>
        </w:rPr>
      </w:pPr>
      <w:r w:rsidRPr="006D4BE1">
        <w:rPr>
          <w:lang w:bidi="ar-SA"/>
        </w:rPr>
        <w:t>yourhostname_&lt;gaia-os-version&gt;_fwaccel-statistics_&lt;date-time-group-of-execution_YYYY-MM-DD-HHMMSSTZ&gt;.txt</w:t>
      </w:r>
      <w:r w:rsidRPr="006D4BE1">
        <w:rPr>
          <w:lang w:bidi="ar-SA"/>
        </w:rPr>
        <w:br/>
        <w:t>Dump of SecurXL statistics and information, useful to check if acceleration is impacted by rule based or if there are interesting trends or issues.</w:t>
      </w:r>
      <w:r>
        <w:rPr>
          <w:lang w:bidi="ar-SA"/>
        </w:rPr>
        <w:br/>
      </w:r>
    </w:p>
    <w:p w:rsidR="006D4BE1" w:rsidRPr="006D4BE1" w:rsidRDefault="006D4BE1" w:rsidP="006D4BE1">
      <w:pPr>
        <w:pStyle w:val="ListParagraph"/>
        <w:numPr>
          <w:ilvl w:val="0"/>
          <w:numId w:val="26"/>
        </w:numPr>
        <w:rPr>
          <w:lang w:bidi="ar-SA"/>
        </w:rPr>
      </w:pPr>
      <w:r w:rsidRPr="006D4BE1">
        <w:rPr>
          <w:lang w:bidi="ar-SA"/>
        </w:rPr>
        <w:t>yourhostname_&lt;gaia-os-version&gt;_ifconfig_&lt;date-time-group-of-execution_YYYY-MM-DD-HHMMSSTZ&gt;.txt</w:t>
      </w:r>
      <w:r w:rsidRPr="006D4BE1">
        <w:rPr>
          <w:lang w:bidi="ar-SA"/>
        </w:rPr>
        <w:br/>
        <w:t>Dump of bash interface configuration.</w:t>
      </w:r>
      <w:r>
        <w:rPr>
          <w:lang w:bidi="ar-SA"/>
        </w:rPr>
        <w:br/>
      </w:r>
    </w:p>
    <w:p w:rsidR="006D4BE1" w:rsidRPr="006D4BE1" w:rsidRDefault="006D4BE1" w:rsidP="006D4BE1">
      <w:pPr>
        <w:pStyle w:val="ListParagraph"/>
        <w:numPr>
          <w:ilvl w:val="0"/>
          <w:numId w:val="26"/>
        </w:numPr>
        <w:rPr>
          <w:lang w:bidi="ar-SA"/>
        </w:rPr>
      </w:pPr>
      <w:r w:rsidRPr="006D4BE1">
        <w:rPr>
          <w:lang w:bidi="ar-SA"/>
        </w:rPr>
        <w:t>yourhostname_&lt;gaia-os-version&gt;_interface-naming-rules_&lt;date-time-group-of-execution_YYYY-MM-DD-HHMMSSTZ&gt;.txt</w:t>
      </w:r>
      <w:r w:rsidRPr="006D4BE1">
        <w:rPr>
          <w:lang w:bidi="ar-SA"/>
        </w:rPr>
        <w:br/>
        <w:t>Dump of interface naming rules found in "/etc/udev/rules.d/00-OS-XX.rules" as an addition to the copied file.</w:t>
      </w:r>
      <w:r>
        <w:rPr>
          <w:lang w:bidi="ar-SA"/>
        </w:rPr>
        <w:br/>
      </w:r>
    </w:p>
    <w:p w:rsidR="006D4BE1" w:rsidRDefault="006D4BE1" w:rsidP="006D4BE1">
      <w:pPr>
        <w:pStyle w:val="ListParagraph"/>
        <w:numPr>
          <w:ilvl w:val="0"/>
          <w:numId w:val="26"/>
        </w:numPr>
        <w:rPr>
          <w:lang w:bidi="ar-SA"/>
        </w:rPr>
      </w:pPr>
      <w:r w:rsidRPr="006D4BE1">
        <w:rPr>
          <w:lang w:bidi="ar-SA"/>
        </w:rPr>
        <w:t>yourhostname_&lt;gaia-os-version&gt;_route_&lt;date-time-group-of-execution_YYYY-MM-DD-HHMMSSTZ&gt;.txt</w:t>
      </w:r>
      <w:r w:rsidRPr="006D4BE1">
        <w:rPr>
          <w:lang w:bidi="ar-SA"/>
        </w:rPr>
        <w:br/>
        <w:t>Dump of bash level route information.</w:t>
      </w:r>
      <w:r>
        <w:rPr>
          <w:lang w:bidi="ar-SA"/>
        </w:rPr>
        <w:br/>
      </w:r>
    </w:p>
    <w:p w:rsidR="00D65844" w:rsidRDefault="00D65844">
      <w:pPr>
        <w:ind w:left="0"/>
        <w:rPr>
          <w:lang w:bidi="ar-SA"/>
        </w:rPr>
      </w:pPr>
      <w:r>
        <w:rPr>
          <w:lang w:bidi="ar-SA"/>
        </w:rPr>
        <w:br w:type="page"/>
      </w:r>
    </w:p>
    <w:p w:rsidR="006D4BE1" w:rsidRPr="006D4BE1" w:rsidRDefault="006D4BE1" w:rsidP="006D4BE1">
      <w:pPr>
        <w:pStyle w:val="ListParagraph"/>
        <w:numPr>
          <w:ilvl w:val="0"/>
          <w:numId w:val="26"/>
        </w:numPr>
        <w:rPr>
          <w:lang w:bidi="ar-SA"/>
        </w:rPr>
      </w:pPr>
      <w:r w:rsidRPr="006D4BE1">
        <w:rPr>
          <w:lang w:bidi="ar-SA"/>
        </w:rPr>
        <w:t>yourhostname_&lt;gaia-os-version&gt;_versions_&lt;date-time-group-of-execution_YYYY-MM-DD-HHMMSSTZ&gt;.txt</w:t>
      </w:r>
      <w:r w:rsidRPr="006D4BE1">
        <w:rPr>
          <w:lang w:bidi="ar-SA"/>
        </w:rPr>
        <w:br/>
        <w:t>Dump of current version information from the different potential version sources for the installed system.</w:t>
      </w:r>
      <w:r>
        <w:rPr>
          <w:lang w:bidi="ar-SA"/>
        </w:rPr>
        <w:br/>
      </w:r>
    </w:p>
    <w:p w:rsidR="006D4BE1" w:rsidRPr="006D4BE1" w:rsidRDefault="006D4BE1" w:rsidP="00436FB3">
      <w:pPr>
        <w:rPr>
          <w:lang w:bidi="ar-SA"/>
        </w:rPr>
      </w:pPr>
    </w:p>
    <w:p w:rsidR="006D4BE1" w:rsidRPr="006D4BE1" w:rsidRDefault="006D4BE1" w:rsidP="00436FB3">
      <w:pPr>
        <w:rPr>
          <w:lang w:bidi="ar-SA"/>
        </w:rPr>
      </w:pPr>
      <w:r w:rsidRPr="006D4BE1">
        <w:rPr>
          <w:lang w:bidi="ar-SA"/>
        </w:rPr>
        <w:t>Future releases may update or change the information above, and the best source for the most current version is on GitHub:</w:t>
      </w:r>
      <w:r w:rsidR="00436FB3">
        <w:rPr>
          <w:lang w:bidi="ar-SA"/>
        </w:rPr>
        <w:br/>
      </w:r>
      <w:hyperlink r:id="rId13" w:tooltip="https://github.com/mybasementcloud/check_point_gaia_bash_scripts/tree/master/config_capture" w:history="1">
        <w:r w:rsidRPr="006D4BE1">
          <w:rPr>
            <w:color w:val="0000FF"/>
            <w:u w:val="single"/>
            <w:lang w:bidi="ar-SA"/>
          </w:rPr>
          <w:t>check_point_gaia_bash_scripts/config_capture at master · mybasementcloud/check_point_gaia_bash_scripts · GitHub</w:t>
        </w:r>
      </w:hyperlink>
      <w:r w:rsidRPr="006D4BE1">
        <w:rPr>
          <w:lang w:bidi="ar-SA"/>
        </w:rPr>
        <w:t> </w:t>
      </w:r>
    </w:p>
    <w:p w:rsidR="006D4BE1" w:rsidRDefault="006D4BE1" w:rsidP="00436FB3"/>
    <w:p w:rsidR="006D4BE1" w:rsidRDefault="006D4BE1" w:rsidP="00436FB3"/>
    <w:p w:rsidR="004E7E9E" w:rsidRDefault="004E7E9E" w:rsidP="00436FB3">
      <w:r>
        <w:t>This script contents and documentation is provided without any implied or express</w:t>
      </w:r>
      <w:r w:rsidR="006A5502">
        <w:t>ed acceptance of liability, risk, or support; use is at the user’s own risk.</w:t>
      </w:r>
    </w:p>
    <w:p w:rsidR="00091C54" w:rsidRDefault="00091C54" w:rsidP="00436FB3"/>
    <w:p w:rsidR="00D65844" w:rsidRDefault="00D65844" w:rsidP="00436FB3"/>
    <w:p w:rsidR="00D65844" w:rsidRDefault="00D65844" w:rsidP="00D65844">
      <w:pPr>
        <w:rPr>
          <w:lang w:bidi="ar-SA"/>
        </w:rPr>
      </w:pPr>
      <w:r>
        <w:rPr>
          <w:lang w:bidi="ar-SA"/>
        </w:rPr>
        <w:t xml:space="preserve">For additional scripts and helpful Check Point administration tools, check out the root GitHub for </w:t>
      </w:r>
      <w:r>
        <w:rPr>
          <w:lang w:bidi="ar-SA"/>
        </w:rPr>
        <w:t xml:space="preserve">Eric Beasley’s </w:t>
      </w:r>
      <w:r>
        <w:rPr>
          <w:lang w:bidi="ar-SA"/>
        </w:rPr>
        <w:t>MyBasementCloud at:</w:t>
      </w:r>
    </w:p>
    <w:p w:rsidR="00D65844" w:rsidRDefault="00D65844" w:rsidP="00D65844">
      <w:pPr>
        <w:rPr>
          <w:lang w:bidi="ar-SA"/>
        </w:rPr>
      </w:pPr>
    </w:p>
    <w:p w:rsidR="00D65844" w:rsidRDefault="00D65844" w:rsidP="00D65844">
      <w:pPr>
        <w:rPr>
          <w:lang w:bidi="ar-SA"/>
        </w:rPr>
      </w:pPr>
      <w:hyperlink r:id="rId14" w:history="1">
        <w:r w:rsidRPr="00A40115">
          <w:rPr>
            <w:rStyle w:val="Hyperlink"/>
            <w:lang w:bidi="ar-SA"/>
          </w:rPr>
          <w:t>https://github.com/mybasementcloud?tab=repositories</w:t>
        </w:r>
      </w:hyperlink>
    </w:p>
    <w:p w:rsidR="00D65844" w:rsidRDefault="00D65844" w:rsidP="00D65844">
      <w:pPr>
        <w:rPr>
          <w:lang w:bidi="ar-SA"/>
        </w:rPr>
      </w:pPr>
    </w:p>
    <w:p w:rsidR="00091C54" w:rsidRDefault="00091C54" w:rsidP="00436FB3"/>
    <w:p w:rsidR="00091C54" w:rsidRDefault="00091C54" w:rsidP="00091C54">
      <w:pPr>
        <w:pStyle w:val="Heading1"/>
      </w:pPr>
      <w:r>
        <w:t>Revision History:</w:t>
      </w:r>
    </w:p>
    <w:p w:rsidR="00091C54" w:rsidRDefault="00091C54" w:rsidP="00091C54"/>
    <w:p w:rsidR="00091C54" w:rsidRPr="00091C54" w:rsidRDefault="00091C54" w:rsidP="00091C54">
      <w:pPr>
        <w:rPr>
          <w:b/>
        </w:rPr>
      </w:pPr>
      <w:r w:rsidRPr="00091C54">
        <w:rPr>
          <w:b/>
        </w:rPr>
        <w:t>Level 002 :</w:t>
      </w:r>
    </w:p>
    <w:p w:rsidR="00091C54" w:rsidRDefault="00091C54" w:rsidP="00091C54"/>
    <w:p w:rsidR="00016835" w:rsidRDefault="00016835" w:rsidP="00016835">
      <w:pPr>
        <w:ind w:left="2160" w:hanging="1800"/>
      </w:pPr>
      <w:r>
        <w:t>V 00.09.00</w:t>
      </w:r>
      <w:r>
        <w:tab/>
        <w:t xml:space="preserve">Updated approach to handling </w:t>
      </w:r>
      <w:r>
        <w:t>/home location as start of script and some related operations for attempting to address a problem with executing script if anyone has the Gaia web UI open, locking clish database.  Expanded some collection of management data</w:t>
      </w:r>
      <w:bookmarkStart w:id="3" w:name="_GoBack"/>
      <w:bookmarkEnd w:id="3"/>
      <w:r>
        <w:br/>
      </w:r>
    </w:p>
    <w:p w:rsidR="00091C54" w:rsidRDefault="00091C54" w:rsidP="00091C54">
      <w:pPr>
        <w:ind w:left="2160" w:hanging="1800"/>
      </w:pPr>
      <w:r>
        <w:t>V 00.07.00</w:t>
      </w:r>
      <w:r>
        <w:tab/>
        <w:t>Correct handling of “realpath” approach to work with pre-R80.10 new Kernel, which does not include the actual “realpath” executable, so can’t perform the function.</w:t>
      </w:r>
      <w:r>
        <w:br/>
      </w:r>
    </w:p>
    <w:p w:rsidR="00091C54" w:rsidRDefault="00091C54" w:rsidP="00091C54">
      <w:pPr>
        <w:ind w:left="2160" w:hanging="1800"/>
      </w:pPr>
      <w:bookmarkStart w:id="4" w:name="OLE_LINK7"/>
      <w:r>
        <w:t>V 00.06.00</w:t>
      </w:r>
      <w:r>
        <w:tab/>
        <w:t>Updated approach to handling “home” folders to capture all users’ home folders versus just executing administrator.  Also updated path handling to utilize “realpath” for the actual destination path to ensure that directory specific operations were correct.</w:t>
      </w:r>
      <w:r>
        <w:br/>
      </w:r>
    </w:p>
    <w:bookmarkEnd w:id="4"/>
    <w:p w:rsidR="00091C54" w:rsidRDefault="00091C54" w:rsidP="00436FB3"/>
    <w:p w:rsidR="00091C54" w:rsidRDefault="00091C54" w:rsidP="00436FB3"/>
    <w:p w:rsidR="00091C54" w:rsidRDefault="00091C54" w:rsidP="00436FB3"/>
    <w:p w:rsidR="00091C54" w:rsidRPr="00C6193A" w:rsidRDefault="00091C54" w:rsidP="00436FB3"/>
    <w:sectPr w:rsidR="00091C54" w:rsidRPr="00C6193A" w:rsidSect="00436FB3">
      <w:headerReference w:type="default" r:id="rId15"/>
      <w:footerReference w:type="even" r:id="rId16"/>
      <w:footerReference w:type="default" r:id="rId17"/>
      <w:headerReference w:type="first" r:id="rId18"/>
      <w:footerReference w:type="first" r:id="rId19"/>
      <w:pgSz w:w="11907" w:h="16839" w:code="9"/>
      <w:pgMar w:top="1080" w:right="720" w:bottom="720" w:left="720" w:header="360" w:footer="51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1AB" w:rsidRDefault="008231AB">
      <w:r>
        <w:separator/>
      </w:r>
    </w:p>
    <w:p w:rsidR="008231AB" w:rsidRDefault="008231AB"/>
  </w:endnote>
  <w:endnote w:type="continuationSeparator" w:id="0">
    <w:p w:rsidR="008231AB" w:rsidRDefault="008231AB">
      <w:r>
        <w:continuationSeparator/>
      </w:r>
    </w:p>
    <w:p w:rsidR="008231AB" w:rsidRDefault="00823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E1" w:rsidRDefault="006D4BE1" w:rsidP="00B93ABE">
    <w:pPr>
      <w:pStyle w:val="Footer"/>
      <w:jc w:val="center"/>
      <w:rPr>
        <w:rFonts w:cs="Arial"/>
        <w:sz w:val="20"/>
      </w:rPr>
    </w:pPr>
  </w:p>
  <w:p w:rsidR="001F4FED" w:rsidRPr="00B93ABE" w:rsidRDefault="006D4BE1" w:rsidP="00B93ABE">
    <w:pPr>
      <w:pStyle w:val="Footer"/>
      <w:jc w:val="center"/>
      <w:rPr>
        <w:rFonts w:cs="Arial"/>
        <w:sz w:val="20"/>
      </w:rPr>
    </w:pPr>
    <w:r>
      <w:rPr>
        <w:rFonts w:cs="Arial"/>
        <w:sz w:val="20"/>
      </w:rPr>
      <w:t> [Internal Use] for Check Point employees​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9" w:rsidRDefault="00953A09" w:rsidP="00B93ABE">
    <w:pPr>
      <w:pStyle w:val="Footer"/>
      <w:jc w:val="center"/>
      <w:rPr>
        <w:rFonts w:cs="Arial"/>
        <w:color w:val="484848"/>
        <w:sz w:val="20"/>
        <w:szCs w:val="16"/>
      </w:rPr>
    </w:pPr>
  </w:p>
  <w:p w:rsidR="00436FB3" w:rsidRPr="00B93ABE" w:rsidRDefault="00436FB3" w:rsidP="00436FB3">
    <w:pPr>
      <w:pStyle w:val="Footer"/>
      <w:jc w:val="center"/>
      <w:rPr>
        <w:rFonts w:cs="Arial"/>
        <w:color w:val="484848"/>
        <w:sz w:val="20"/>
        <w:szCs w:val="16"/>
      </w:rPr>
    </w:pPr>
    <w:r>
      <w:rPr>
        <w:rFonts w:cs="Arial"/>
        <w:color w:val="484848"/>
        <w:sz w:val="20"/>
        <w:szCs w:val="16"/>
      </w:rPr>
      <w:t>©201</w:t>
    </w:r>
    <w:r w:rsidR="004E1A59">
      <w:rPr>
        <w:rFonts w:cs="Arial"/>
        <w:color w:val="484848"/>
        <w:sz w:val="20"/>
        <w:szCs w:val="16"/>
      </w:rPr>
      <w:t>8</w:t>
    </w:r>
    <w:r>
      <w:rPr>
        <w:rFonts w:cs="Arial"/>
        <w:color w:val="484848"/>
        <w:sz w:val="20"/>
        <w:szCs w:val="16"/>
      </w:rPr>
      <w:t xml:space="preserve"> mybasementcloud Eric James Beasley. All rights reserved</w:t>
    </w:r>
    <w:r>
      <w:rPr>
        <w:rFonts w:cs="Arial"/>
        <w:color w:val="484848"/>
        <w:sz w:val="20"/>
        <w:szCs w:val="16"/>
      </w:rPr>
      <w:tab/>
    </w:r>
    <w:r>
      <w:rPr>
        <w:rFonts w:cs="Arial"/>
        <w:color w:val="484848"/>
        <w:sz w:val="20"/>
        <w:szCs w:val="16"/>
      </w:rPr>
      <w:tab/>
      <w:t xml:space="preserve">Page </w:t>
    </w:r>
    <w:r>
      <w:rPr>
        <w:rFonts w:cs="Arial"/>
        <w:color w:val="484848"/>
        <w:sz w:val="20"/>
        <w:szCs w:val="16"/>
      </w:rPr>
      <w:fldChar w:fldCharType="begin"/>
    </w:r>
    <w:r>
      <w:rPr>
        <w:rFonts w:cs="Arial"/>
        <w:color w:val="484848"/>
        <w:sz w:val="20"/>
        <w:szCs w:val="16"/>
      </w:rPr>
      <w:instrText xml:space="preserve"> PAGE  \* Arabic  \* MERGEFORMAT </w:instrText>
    </w:r>
    <w:r>
      <w:rPr>
        <w:rFonts w:cs="Arial"/>
        <w:color w:val="484848"/>
        <w:sz w:val="20"/>
        <w:szCs w:val="16"/>
      </w:rPr>
      <w:fldChar w:fldCharType="separate"/>
    </w:r>
    <w:r w:rsidR="00016835">
      <w:rPr>
        <w:rFonts w:cs="Arial"/>
        <w:noProof/>
        <w:color w:val="484848"/>
        <w:sz w:val="20"/>
        <w:szCs w:val="16"/>
      </w:rPr>
      <w:t>4</w:t>
    </w:r>
    <w:r>
      <w:rPr>
        <w:rFonts w:cs="Arial"/>
        <w:color w:val="484848"/>
        <w:sz w:val="20"/>
        <w:szCs w:val="16"/>
      </w:rPr>
      <w:fldChar w:fldCharType="end"/>
    </w:r>
    <w:r>
      <w:rPr>
        <w:rFonts w:cs="Arial"/>
        <w:color w:val="484848"/>
        <w:sz w:val="20"/>
        <w:szCs w:val="16"/>
      </w:rPr>
      <w:t xml:space="preserve"> of </w:t>
    </w:r>
    <w:r>
      <w:rPr>
        <w:rFonts w:cs="Arial"/>
        <w:color w:val="484848"/>
        <w:sz w:val="20"/>
        <w:szCs w:val="16"/>
      </w:rPr>
      <w:fldChar w:fldCharType="begin"/>
    </w:r>
    <w:r>
      <w:rPr>
        <w:rFonts w:cs="Arial"/>
        <w:color w:val="484848"/>
        <w:sz w:val="20"/>
        <w:szCs w:val="16"/>
      </w:rPr>
      <w:instrText xml:space="preserve"> NUMPAGES  \* Arabic  \* MERGEFORMAT </w:instrText>
    </w:r>
    <w:r>
      <w:rPr>
        <w:rFonts w:cs="Arial"/>
        <w:color w:val="484848"/>
        <w:sz w:val="20"/>
        <w:szCs w:val="16"/>
      </w:rPr>
      <w:fldChar w:fldCharType="separate"/>
    </w:r>
    <w:r w:rsidR="00016835">
      <w:rPr>
        <w:rFonts w:cs="Arial"/>
        <w:noProof/>
        <w:color w:val="484848"/>
        <w:sz w:val="20"/>
        <w:szCs w:val="16"/>
      </w:rPr>
      <w:t>4</w:t>
    </w:r>
    <w:r>
      <w:rPr>
        <w:rFonts w:cs="Arial"/>
        <w:color w:val="484848"/>
        <w:sz w:val="20"/>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9" w:rsidRDefault="00953A09" w:rsidP="00B93ABE">
    <w:pPr>
      <w:pStyle w:val="Footer"/>
      <w:jc w:val="center"/>
      <w:rPr>
        <w:rFonts w:cs="Arial"/>
        <w:color w:val="484848"/>
        <w:sz w:val="20"/>
        <w:szCs w:val="16"/>
      </w:rPr>
    </w:pPr>
    <w:bookmarkStart w:id="6" w:name="OLE_LINK6"/>
    <w:bookmarkStart w:id="7" w:name="OLE_LINK9"/>
  </w:p>
  <w:p w:rsidR="00436FB3" w:rsidRPr="00B93ABE" w:rsidRDefault="00436FB3" w:rsidP="00436FB3">
    <w:pPr>
      <w:pStyle w:val="Footer"/>
      <w:jc w:val="center"/>
      <w:rPr>
        <w:rFonts w:cs="Arial"/>
        <w:color w:val="484848"/>
        <w:sz w:val="20"/>
        <w:szCs w:val="16"/>
      </w:rPr>
    </w:pPr>
    <w:bookmarkStart w:id="8" w:name="OLE_LINK3"/>
    <w:r>
      <w:rPr>
        <w:rFonts w:cs="Arial"/>
        <w:color w:val="484848"/>
        <w:sz w:val="20"/>
        <w:szCs w:val="16"/>
      </w:rPr>
      <w:t>©201</w:t>
    </w:r>
    <w:r w:rsidR="004E1A59">
      <w:rPr>
        <w:rFonts w:cs="Arial"/>
        <w:color w:val="484848"/>
        <w:sz w:val="20"/>
        <w:szCs w:val="16"/>
      </w:rPr>
      <w:t>8</w:t>
    </w:r>
    <w:r>
      <w:rPr>
        <w:rFonts w:cs="Arial"/>
        <w:color w:val="484848"/>
        <w:sz w:val="20"/>
        <w:szCs w:val="16"/>
      </w:rPr>
      <w:t xml:space="preserve"> mybasementcloud Eric James Beasley. All rights reserved</w:t>
    </w:r>
    <w:r>
      <w:rPr>
        <w:rFonts w:cs="Arial"/>
        <w:color w:val="484848"/>
        <w:sz w:val="20"/>
        <w:szCs w:val="16"/>
      </w:rPr>
      <w:tab/>
    </w:r>
    <w:r>
      <w:rPr>
        <w:rFonts w:cs="Arial"/>
        <w:color w:val="484848"/>
        <w:sz w:val="20"/>
        <w:szCs w:val="16"/>
      </w:rPr>
      <w:tab/>
      <w:t xml:space="preserve">Page </w:t>
    </w:r>
    <w:r>
      <w:rPr>
        <w:rFonts w:cs="Arial"/>
        <w:color w:val="484848"/>
        <w:sz w:val="20"/>
        <w:szCs w:val="16"/>
      </w:rPr>
      <w:fldChar w:fldCharType="begin"/>
    </w:r>
    <w:r>
      <w:rPr>
        <w:rFonts w:cs="Arial"/>
        <w:color w:val="484848"/>
        <w:sz w:val="20"/>
        <w:szCs w:val="16"/>
      </w:rPr>
      <w:instrText xml:space="preserve"> PAGE  \* Arabic  \* MERGEFORMAT </w:instrText>
    </w:r>
    <w:r>
      <w:rPr>
        <w:rFonts w:cs="Arial"/>
        <w:color w:val="484848"/>
        <w:sz w:val="20"/>
        <w:szCs w:val="16"/>
      </w:rPr>
      <w:fldChar w:fldCharType="separate"/>
    </w:r>
    <w:r w:rsidR="008231AB">
      <w:rPr>
        <w:rFonts w:cs="Arial"/>
        <w:noProof/>
        <w:color w:val="484848"/>
        <w:sz w:val="20"/>
        <w:szCs w:val="16"/>
      </w:rPr>
      <w:t>1</w:t>
    </w:r>
    <w:r>
      <w:rPr>
        <w:rFonts w:cs="Arial"/>
        <w:color w:val="484848"/>
        <w:sz w:val="20"/>
        <w:szCs w:val="16"/>
      </w:rPr>
      <w:fldChar w:fldCharType="end"/>
    </w:r>
    <w:r>
      <w:rPr>
        <w:rFonts w:cs="Arial"/>
        <w:color w:val="484848"/>
        <w:sz w:val="20"/>
        <w:szCs w:val="16"/>
      </w:rPr>
      <w:t xml:space="preserve"> of </w:t>
    </w:r>
    <w:r>
      <w:rPr>
        <w:rFonts w:cs="Arial"/>
        <w:color w:val="484848"/>
        <w:sz w:val="20"/>
        <w:szCs w:val="16"/>
      </w:rPr>
      <w:fldChar w:fldCharType="begin"/>
    </w:r>
    <w:r>
      <w:rPr>
        <w:rFonts w:cs="Arial"/>
        <w:color w:val="484848"/>
        <w:sz w:val="20"/>
        <w:szCs w:val="16"/>
      </w:rPr>
      <w:instrText xml:space="preserve"> NUMPAGES  \* Arabic  \* MERGEFORMAT </w:instrText>
    </w:r>
    <w:r>
      <w:rPr>
        <w:rFonts w:cs="Arial"/>
        <w:color w:val="484848"/>
        <w:sz w:val="20"/>
        <w:szCs w:val="16"/>
      </w:rPr>
      <w:fldChar w:fldCharType="separate"/>
    </w:r>
    <w:r w:rsidR="008231AB">
      <w:rPr>
        <w:rFonts w:cs="Arial"/>
        <w:noProof/>
        <w:color w:val="484848"/>
        <w:sz w:val="20"/>
        <w:szCs w:val="16"/>
      </w:rPr>
      <w:t>1</w:t>
    </w:r>
    <w:r>
      <w:rPr>
        <w:rFonts w:cs="Arial"/>
        <w:color w:val="484848"/>
        <w:sz w:val="20"/>
        <w:szCs w:val="16"/>
      </w:rPr>
      <w:fldChar w:fldCharType="end"/>
    </w:r>
    <w:bookmarkEnd w:id="8"/>
  </w:p>
  <w:bookmarkEnd w:id="6"/>
  <w:bookmarkEnd w:i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1AB" w:rsidRDefault="008231AB">
      <w:r>
        <w:separator/>
      </w:r>
    </w:p>
    <w:p w:rsidR="008231AB" w:rsidRDefault="008231AB"/>
  </w:footnote>
  <w:footnote w:type="continuationSeparator" w:id="0">
    <w:p w:rsidR="008231AB" w:rsidRDefault="008231AB">
      <w:r>
        <w:continuationSeparator/>
      </w:r>
    </w:p>
    <w:p w:rsidR="008231AB" w:rsidRDefault="008231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B3" w:rsidRDefault="00436FB3" w:rsidP="00436FB3">
    <w:r w:rsidRPr="006D4BE1">
      <w:t>Script for basic configuration capture from bash CLI</w:t>
    </w:r>
  </w:p>
  <w:p w:rsidR="00436FB3" w:rsidRDefault="00436FB3" w:rsidP="00436FB3"/>
  <w:p w:rsidR="00436FB3" w:rsidRDefault="00436F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B3" w:rsidRDefault="00436FB3" w:rsidP="00436FB3">
    <w:bookmarkStart w:id="5" w:name="OLE_LINK5"/>
    <w:r w:rsidRPr="006D4BE1">
      <w:t>Script for basic configuration capture from bash CLI</w:t>
    </w:r>
  </w:p>
  <w:bookmarkEnd w:id="5"/>
  <w:p w:rsidR="00436FB3" w:rsidRDefault="00436FB3" w:rsidP="00436F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1pt;height:12.1pt" o:bullet="t">
        <v:imagedata r:id="rId1" o:title="clip_image001"/>
      </v:shape>
    </w:pict>
  </w:numPicBullet>
  <w:abstractNum w:abstractNumId="0">
    <w:nsid w:val="FFFFFF7C"/>
    <w:multiLevelType w:val="singleLevel"/>
    <w:tmpl w:val="352AE01C"/>
    <w:lvl w:ilvl="0">
      <w:start w:val="1"/>
      <w:numFmt w:val="decimal"/>
      <w:lvlText w:val="%1."/>
      <w:lvlJc w:val="left"/>
      <w:pPr>
        <w:tabs>
          <w:tab w:val="num" w:pos="1800"/>
        </w:tabs>
        <w:ind w:left="1800" w:hanging="360"/>
      </w:pPr>
    </w:lvl>
  </w:abstractNum>
  <w:abstractNum w:abstractNumId="1">
    <w:nsid w:val="FFFFFF7D"/>
    <w:multiLevelType w:val="singleLevel"/>
    <w:tmpl w:val="3432D972"/>
    <w:lvl w:ilvl="0">
      <w:start w:val="1"/>
      <w:numFmt w:val="decimal"/>
      <w:lvlText w:val="%1."/>
      <w:lvlJc w:val="left"/>
      <w:pPr>
        <w:tabs>
          <w:tab w:val="num" w:pos="1440"/>
        </w:tabs>
        <w:ind w:left="1440" w:hanging="360"/>
      </w:pPr>
    </w:lvl>
  </w:abstractNum>
  <w:abstractNum w:abstractNumId="2">
    <w:nsid w:val="FFFFFF7E"/>
    <w:multiLevelType w:val="singleLevel"/>
    <w:tmpl w:val="39CE1F0E"/>
    <w:lvl w:ilvl="0">
      <w:start w:val="1"/>
      <w:numFmt w:val="decimal"/>
      <w:lvlText w:val="%1."/>
      <w:lvlJc w:val="left"/>
      <w:pPr>
        <w:tabs>
          <w:tab w:val="num" w:pos="1080"/>
        </w:tabs>
        <w:ind w:left="1080" w:hanging="360"/>
      </w:pPr>
    </w:lvl>
  </w:abstractNum>
  <w:abstractNum w:abstractNumId="3">
    <w:nsid w:val="FFFFFF7F"/>
    <w:multiLevelType w:val="singleLevel"/>
    <w:tmpl w:val="942E2A2E"/>
    <w:lvl w:ilvl="0">
      <w:start w:val="1"/>
      <w:numFmt w:val="decimal"/>
      <w:lvlText w:val="%1."/>
      <w:lvlJc w:val="left"/>
      <w:pPr>
        <w:tabs>
          <w:tab w:val="num" w:pos="720"/>
        </w:tabs>
        <w:ind w:left="720" w:hanging="360"/>
      </w:pPr>
    </w:lvl>
  </w:abstractNum>
  <w:abstractNum w:abstractNumId="4">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7405A66"/>
    <w:lvl w:ilvl="0">
      <w:start w:val="1"/>
      <w:numFmt w:val="decimal"/>
      <w:lvlText w:val="%1."/>
      <w:lvlJc w:val="left"/>
      <w:pPr>
        <w:tabs>
          <w:tab w:val="num" w:pos="360"/>
        </w:tabs>
        <w:ind w:left="360" w:hanging="360"/>
      </w:pPr>
    </w:lvl>
  </w:abstractNum>
  <w:abstractNum w:abstractNumId="9">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nsid w:val="003225A1"/>
    <w:multiLevelType w:val="multilevel"/>
    <w:tmpl w:val="9574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2">
    <w:nsid w:val="15243561"/>
    <w:multiLevelType w:val="multilevel"/>
    <w:tmpl w:val="ED2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753DA"/>
    <w:multiLevelType w:val="multilevel"/>
    <w:tmpl w:val="3D4A9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7">
    <w:nsid w:val="3D3F60EE"/>
    <w:multiLevelType w:val="hybridMultilevel"/>
    <w:tmpl w:val="A080C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CD378B"/>
    <w:multiLevelType w:val="multilevel"/>
    <w:tmpl w:val="279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C37EE"/>
    <w:multiLevelType w:val="multilevel"/>
    <w:tmpl w:val="B3D6C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21">
    <w:nsid w:val="532C0319"/>
    <w:multiLevelType w:val="hybridMultilevel"/>
    <w:tmpl w:val="9A3A12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490D4E"/>
    <w:multiLevelType w:val="multilevel"/>
    <w:tmpl w:val="2AF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0"/>
  </w:num>
  <w:num w:numId="3">
    <w:abstractNumId w:val="20"/>
  </w:num>
  <w:num w:numId="4">
    <w:abstractNumId w:val="16"/>
  </w:num>
  <w:num w:numId="5">
    <w:abstractNumId w:val="23"/>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2"/>
  </w:num>
  <w:num w:numId="20">
    <w:abstractNumId w:val="12"/>
  </w:num>
  <w:num w:numId="21">
    <w:abstractNumId w:val="19"/>
  </w:num>
  <w:num w:numId="22">
    <w:abstractNumId w:val="10"/>
  </w:num>
  <w:num w:numId="23">
    <w:abstractNumId w:val="18"/>
  </w:num>
  <w:num w:numId="24">
    <w:abstractNumId w:val="15"/>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E1"/>
    <w:rsid w:val="00016835"/>
    <w:rsid w:val="00031AAC"/>
    <w:rsid w:val="00091C54"/>
    <w:rsid w:val="00094C38"/>
    <w:rsid w:val="000A3AFB"/>
    <w:rsid w:val="00172AA8"/>
    <w:rsid w:val="00174C4C"/>
    <w:rsid w:val="00193F65"/>
    <w:rsid w:val="001966DD"/>
    <w:rsid w:val="001F4FED"/>
    <w:rsid w:val="00242EE4"/>
    <w:rsid w:val="00265879"/>
    <w:rsid w:val="002658CC"/>
    <w:rsid w:val="002712B4"/>
    <w:rsid w:val="002A1B26"/>
    <w:rsid w:val="00347EE5"/>
    <w:rsid w:val="00436FB3"/>
    <w:rsid w:val="004B4E29"/>
    <w:rsid w:val="004E1A59"/>
    <w:rsid w:val="004E7E9E"/>
    <w:rsid w:val="00505AA2"/>
    <w:rsid w:val="00531D56"/>
    <w:rsid w:val="00533F5D"/>
    <w:rsid w:val="00543991"/>
    <w:rsid w:val="005453E9"/>
    <w:rsid w:val="00550AD0"/>
    <w:rsid w:val="005900CA"/>
    <w:rsid w:val="00612A75"/>
    <w:rsid w:val="006219F6"/>
    <w:rsid w:val="0064379B"/>
    <w:rsid w:val="00692B77"/>
    <w:rsid w:val="006A5502"/>
    <w:rsid w:val="006D4BE1"/>
    <w:rsid w:val="006F4CC3"/>
    <w:rsid w:val="007037A0"/>
    <w:rsid w:val="00711FAE"/>
    <w:rsid w:val="00715DC3"/>
    <w:rsid w:val="00727F31"/>
    <w:rsid w:val="00763E0D"/>
    <w:rsid w:val="0078087D"/>
    <w:rsid w:val="007C396B"/>
    <w:rsid w:val="008022CB"/>
    <w:rsid w:val="008231AB"/>
    <w:rsid w:val="0084610C"/>
    <w:rsid w:val="00886C1A"/>
    <w:rsid w:val="0091369F"/>
    <w:rsid w:val="009228FF"/>
    <w:rsid w:val="00922E14"/>
    <w:rsid w:val="009262CA"/>
    <w:rsid w:val="00943673"/>
    <w:rsid w:val="00951AFF"/>
    <w:rsid w:val="00953A09"/>
    <w:rsid w:val="009C71D3"/>
    <w:rsid w:val="009C7FAE"/>
    <w:rsid w:val="00A04518"/>
    <w:rsid w:val="00A402EE"/>
    <w:rsid w:val="00A70063"/>
    <w:rsid w:val="00A90DDF"/>
    <w:rsid w:val="00AB0F70"/>
    <w:rsid w:val="00AB7F82"/>
    <w:rsid w:val="00AC60E7"/>
    <w:rsid w:val="00B1034F"/>
    <w:rsid w:val="00B255FE"/>
    <w:rsid w:val="00B8323B"/>
    <w:rsid w:val="00B87664"/>
    <w:rsid w:val="00B93ABE"/>
    <w:rsid w:val="00BB5028"/>
    <w:rsid w:val="00C33BF7"/>
    <w:rsid w:val="00C6193A"/>
    <w:rsid w:val="00C8158F"/>
    <w:rsid w:val="00C96C8F"/>
    <w:rsid w:val="00CB6C2D"/>
    <w:rsid w:val="00CD7F1A"/>
    <w:rsid w:val="00CE21C8"/>
    <w:rsid w:val="00D01956"/>
    <w:rsid w:val="00D65844"/>
    <w:rsid w:val="00DD224C"/>
    <w:rsid w:val="00E307C3"/>
    <w:rsid w:val="00E60CC6"/>
    <w:rsid w:val="00E670E9"/>
    <w:rsid w:val="00E92F20"/>
    <w:rsid w:val="00EF2307"/>
    <w:rsid w:val="00F56579"/>
    <w:rsid w:val="00F925BC"/>
    <w:rsid w:val="00FB3A56"/>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6FB3"/>
    <w:pPr>
      <w:ind w:left="360"/>
    </w:pPr>
    <w:rPr>
      <w:rFonts w:ascii="Arial" w:hAnsi="Arial"/>
      <w:sz w:val="22"/>
      <w:lang w:bidi="he-IL"/>
    </w:rPr>
  </w:style>
  <w:style w:type="paragraph" w:styleId="Heading1">
    <w:name w:val="heading 1"/>
    <w:basedOn w:val="Normal"/>
    <w:next w:val="Normal"/>
    <w:link w:val="Heading1Char"/>
    <w:uiPriority w:val="9"/>
    <w:qFormat/>
    <w:pPr>
      <w:keepNext/>
      <w:spacing w:before="240" w:after="60"/>
      <w:outlineLvl w:val="0"/>
    </w:pPr>
    <w:rPr>
      <w:rFonts w:ascii="Helvetica" w:hAnsi="Helvetica"/>
      <w:b/>
      <w:color w:val="2C59E0"/>
      <w:kern w:val="32"/>
      <w:sz w:val="32"/>
    </w:rPr>
  </w:style>
  <w:style w:type="paragraph" w:styleId="Heading2">
    <w:name w:val="heading 2"/>
    <w:basedOn w:val="Normal"/>
    <w:next w:val="Normal"/>
    <w:uiPriority w:val="9"/>
    <w:qFormat/>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rPr>
  </w:style>
  <w:style w:type="paragraph" w:customStyle="1" w:styleId="Subhead">
    <w:name w:val="Subhead"/>
    <w:basedOn w:val="Header"/>
    <w:rPr>
      <w:i/>
      <w:color w:val="000000"/>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rPr>
  </w:style>
  <w:style w:type="paragraph" w:styleId="TOC1">
    <w:name w:val="toc 1"/>
    <w:basedOn w:val="Normal"/>
    <w:next w:val="Normal"/>
    <w:autoRedefine/>
    <w:semiHidden/>
    <w:pPr>
      <w:tabs>
        <w:tab w:val="right" w:leader="dot" w:pos="9350"/>
      </w:tabs>
    </w:pPr>
    <w:rPr>
      <w:rFonts w:cs="Arial"/>
      <w:noProof/>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paragraph" w:styleId="NormalWeb">
    <w:name w:val="Normal (Web)"/>
    <w:basedOn w:val="Normal"/>
    <w:uiPriority w:val="99"/>
    <w:semiHidden/>
    <w:unhideWhenUsed/>
    <w:rsid w:val="006D4BE1"/>
    <w:pPr>
      <w:spacing w:before="100" w:beforeAutospacing="1" w:after="100" w:afterAutospacing="1"/>
      <w:ind w:left="0"/>
    </w:pPr>
    <w:rPr>
      <w:rFonts w:ascii="Times New Roman" w:hAnsi="Times New Roman"/>
      <w:szCs w:val="24"/>
      <w:lang w:bidi="ar-SA"/>
    </w:rPr>
  </w:style>
  <w:style w:type="character" w:customStyle="1" w:styleId="Heading1Char">
    <w:name w:val="Heading 1 Char"/>
    <w:basedOn w:val="DefaultParagraphFont"/>
    <w:link w:val="Heading1"/>
    <w:uiPriority w:val="9"/>
    <w:rsid w:val="006D4BE1"/>
    <w:rPr>
      <w:rFonts w:ascii="Helvetica" w:hAnsi="Helvetica"/>
      <w:b/>
      <w:color w:val="2C59E0"/>
      <w:kern w:val="32"/>
      <w:sz w:val="32"/>
      <w:lang w:bidi="he-IL"/>
    </w:rPr>
  </w:style>
  <w:style w:type="character" w:customStyle="1" w:styleId="j-version">
    <w:name w:val="j-version"/>
    <w:basedOn w:val="DefaultParagraphFont"/>
    <w:rsid w:val="006D4BE1"/>
  </w:style>
  <w:style w:type="character" w:customStyle="1" w:styleId="js-acclaim-container">
    <w:name w:val="js-acclaim-container"/>
    <w:basedOn w:val="DefaultParagraphFont"/>
    <w:rsid w:val="006D4BE1"/>
  </w:style>
  <w:style w:type="character" w:customStyle="1" w:styleId="j-social-action">
    <w:name w:val="j-social-action"/>
    <w:basedOn w:val="DefaultParagraphFont"/>
    <w:rsid w:val="006D4BE1"/>
  </w:style>
  <w:style w:type="character" w:customStyle="1" w:styleId="j-action-bullet">
    <w:name w:val="j-action-bullet"/>
    <w:basedOn w:val="DefaultParagraphFont"/>
    <w:rsid w:val="006D4BE1"/>
  </w:style>
  <w:style w:type="character" w:customStyle="1" w:styleId="js-comment-link-count">
    <w:name w:val="js-comment-link-count"/>
    <w:basedOn w:val="DefaultParagraphFont"/>
    <w:rsid w:val="006D4BE1"/>
  </w:style>
  <w:style w:type="character" w:customStyle="1" w:styleId="j-508-label">
    <w:name w:val="j-508-label"/>
    <w:basedOn w:val="DefaultParagraphFont"/>
    <w:rsid w:val="006D4BE1"/>
  </w:style>
  <w:style w:type="character" w:customStyle="1" w:styleId="j-attach-meta">
    <w:name w:val="j-attach-meta"/>
    <w:basedOn w:val="DefaultParagraphFont"/>
    <w:rsid w:val="006D4BE1"/>
  </w:style>
  <w:style w:type="paragraph" w:styleId="ListParagraph">
    <w:name w:val="List Paragraph"/>
    <w:basedOn w:val="Normal"/>
    <w:uiPriority w:val="34"/>
    <w:rsid w:val="006D4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6FB3"/>
    <w:pPr>
      <w:ind w:left="360"/>
    </w:pPr>
    <w:rPr>
      <w:rFonts w:ascii="Arial" w:hAnsi="Arial"/>
      <w:sz w:val="22"/>
      <w:lang w:bidi="he-IL"/>
    </w:rPr>
  </w:style>
  <w:style w:type="paragraph" w:styleId="Heading1">
    <w:name w:val="heading 1"/>
    <w:basedOn w:val="Normal"/>
    <w:next w:val="Normal"/>
    <w:link w:val="Heading1Char"/>
    <w:uiPriority w:val="9"/>
    <w:qFormat/>
    <w:pPr>
      <w:keepNext/>
      <w:spacing w:before="240" w:after="60"/>
      <w:outlineLvl w:val="0"/>
    </w:pPr>
    <w:rPr>
      <w:rFonts w:ascii="Helvetica" w:hAnsi="Helvetica"/>
      <w:b/>
      <w:color w:val="2C59E0"/>
      <w:kern w:val="32"/>
      <w:sz w:val="32"/>
    </w:rPr>
  </w:style>
  <w:style w:type="paragraph" w:styleId="Heading2">
    <w:name w:val="heading 2"/>
    <w:basedOn w:val="Normal"/>
    <w:next w:val="Normal"/>
    <w:uiPriority w:val="9"/>
    <w:qFormat/>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rPr>
  </w:style>
  <w:style w:type="paragraph" w:customStyle="1" w:styleId="Subhead">
    <w:name w:val="Subhead"/>
    <w:basedOn w:val="Header"/>
    <w:rPr>
      <w:i/>
      <w:color w:val="000000"/>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rPr>
  </w:style>
  <w:style w:type="paragraph" w:styleId="TOC1">
    <w:name w:val="toc 1"/>
    <w:basedOn w:val="Normal"/>
    <w:next w:val="Normal"/>
    <w:autoRedefine/>
    <w:semiHidden/>
    <w:pPr>
      <w:tabs>
        <w:tab w:val="right" w:leader="dot" w:pos="9350"/>
      </w:tabs>
    </w:pPr>
    <w:rPr>
      <w:rFonts w:cs="Arial"/>
      <w:noProof/>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paragraph" w:styleId="NormalWeb">
    <w:name w:val="Normal (Web)"/>
    <w:basedOn w:val="Normal"/>
    <w:uiPriority w:val="99"/>
    <w:semiHidden/>
    <w:unhideWhenUsed/>
    <w:rsid w:val="006D4BE1"/>
    <w:pPr>
      <w:spacing w:before="100" w:beforeAutospacing="1" w:after="100" w:afterAutospacing="1"/>
      <w:ind w:left="0"/>
    </w:pPr>
    <w:rPr>
      <w:rFonts w:ascii="Times New Roman" w:hAnsi="Times New Roman"/>
      <w:szCs w:val="24"/>
      <w:lang w:bidi="ar-SA"/>
    </w:rPr>
  </w:style>
  <w:style w:type="character" w:customStyle="1" w:styleId="Heading1Char">
    <w:name w:val="Heading 1 Char"/>
    <w:basedOn w:val="DefaultParagraphFont"/>
    <w:link w:val="Heading1"/>
    <w:uiPriority w:val="9"/>
    <w:rsid w:val="006D4BE1"/>
    <w:rPr>
      <w:rFonts w:ascii="Helvetica" w:hAnsi="Helvetica"/>
      <w:b/>
      <w:color w:val="2C59E0"/>
      <w:kern w:val="32"/>
      <w:sz w:val="32"/>
      <w:lang w:bidi="he-IL"/>
    </w:rPr>
  </w:style>
  <w:style w:type="character" w:customStyle="1" w:styleId="j-version">
    <w:name w:val="j-version"/>
    <w:basedOn w:val="DefaultParagraphFont"/>
    <w:rsid w:val="006D4BE1"/>
  </w:style>
  <w:style w:type="character" w:customStyle="1" w:styleId="js-acclaim-container">
    <w:name w:val="js-acclaim-container"/>
    <w:basedOn w:val="DefaultParagraphFont"/>
    <w:rsid w:val="006D4BE1"/>
  </w:style>
  <w:style w:type="character" w:customStyle="1" w:styleId="j-social-action">
    <w:name w:val="j-social-action"/>
    <w:basedOn w:val="DefaultParagraphFont"/>
    <w:rsid w:val="006D4BE1"/>
  </w:style>
  <w:style w:type="character" w:customStyle="1" w:styleId="j-action-bullet">
    <w:name w:val="j-action-bullet"/>
    <w:basedOn w:val="DefaultParagraphFont"/>
    <w:rsid w:val="006D4BE1"/>
  </w:style>
  <w:style w:type="character" w:customStyle="1" w:styleId="js-comment-link-count">
    <w:name w:val="js-comment-link-count"/>
    <w:basedOn w:val="DefaultParagraphFont"/>
    <w:rsid w:val="006D4BE1"/>
  </w:style>
  <w:style w:type="character" w:customStyle="1" w:styleId="j-508-label">
    <w:name w:val="j-508-label"/>
    <w:basedOn w:val="DefaultParagraphFont"/>
    <w:rsid w:val="006D4BE1"/>
  </w:style>
  <w:style w:type="character" w:customStyle="1" w:styleId="j-attach-meta">
    <w:name w:val="j-attach-meta"/>
    <w:basedOn w:val="DefaultParagraphFont"/>
    <w:rsid w:val="006D4BE1"/>
  </w:style>
  <w:style w:type="paragraph" w:styleId="ListParagraph">
    <w:name w:val="List Paragraph"/>
    <w:basedOn w:val="Normal"/>
    <w:uiPriority w:val="34"/>
    <w:rsid w:val="006D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048450748">
      <w:bodyDiv w:val="1"/>
      <w:marLeft w:val="0"/>
      <w:marRight w:val="0"/>
      <w:marTop w:val="0"/>
      <w:marBottom w:val="0"/>
      <w:divBdr>
        <w:top w:val="none" w:sz="0" w:space="0" w:color="auto"/>
        <w:left w:val="none" w:sz="0" w:space="0" w:color="auto"/>
        <w:bottom w:val="none" w:sz="0" w:space="0" w:color="auto"/>
        <w:right w:val="none" w:sz="0" w:space="0" w:color="auto"/>
      </w:divBdr>
    </w:div>
    <w:div w:id="1090615422">
      <w:bodyDiv w:val="1"/>
      <w:marLeft w:val="0"/>
      <w:marRight w:val="0"/>
      <w:marTop w:val="0"/>
      <w:marBottom w:val="0"/>
      <w:divBdr>
        <w:top w:val="none" w:sz="0" w:space="0" w:color="auto"/>
        <w:left w:val="none" w:sz="0" w:space="0" w:color="auto"/>
        <w:bottom w:val="none" w:sz="0" w:space="0" w:color="auto"/>
        <w:right w:val="none" w:sz="0" w:space="0" w:color="auto"/>
      </w:divBdr>
      <w:divsChild>
        <w:div w:id="1639874406">
          <w:marLeft w:val="0"/>
          <w:marRight w:val="0"/>
          <w:marTop w:val="0"/>
          <w:marBottom w:val="0"/>
          <w:divBdr>
            <w:top w:val="none" w:sz="0" w:space="0" w:color="auto"/>
            <w:left w:val="none" w:sz="0" w:space="0" w:color="auto"/>
            <w:bottom w:val="none" w:sz="0" w:space="0" w:color="auto"/>
            <w:right w:val="none" w:sz="0" w:space="0" w:color="auto"/>
          </w:divBdr>
          <w:divsChild>
            <w:div w:id="578751021">
              <w:marLeft w:val="0"/>
              <w:marRight w:val="0"/>
              <w:marTop w:val="0"/>
              <w:marBottom w:val="0"/>
              <w:divBdr>
                <w:top w:val="none" w:sz="0" w:space="0" w:color="auto"/>
                <w:left w:val="none" w:sz="0" w:space="0" w:color="auto"/>
                <w:bottom w:val="none" w:sz="0" w:space="0" w:color="auto"/>
                <w:right w:val="none" w:sz="0" w:space="0" w:color="auto"/>
              </w:divBdr>
            </w:div>
          </w:divsChild>
        </w:div>
        <w:div w:id="1057318390">
          <w:marLeft w:val="0"/>
          <w:marRight w:val="0"/>
          <w:marTop w:val="0"/>
          <w:marBottom w:val="0"/>
          <w:divBdr>
            <w:top w:val="none" w:sz="0" w:space="0" w:color="auto"/>
            <w:left w:val="none" w:sz="0" w:space="0" w:color="auto"/>
            <w:bottom w:val="none" w:sz="0" w:space="0" w:color="auto"/>
            <w:right w:val="none" w:sz="0" w:space="0" w:color="auto"/>
          </w:divBdr>
          <w:divsChild>
            <w:div w:id="1990749300">
              <w:marLeft w:val="0"/>
              <w:marRight w:val="0"/>
              <w:marTop w:val="0"/>
              <w:marBottom w:val="0"/>
              <w:divBdr>
                <w:top w:val="none" w:sz="0" w:space="0" w:color="auto"/>
                <w:left w:val="none" w:sz="0" w:space="0" w:color="auto"/>
                <w:bottom w:val="none" w:sz="0" w:space="0" w:color="auto"/>
                <w:right w:val="none" w:sz="0" w:space="0" w:color="auto"/>
              </w:divBdr>
            </w:div>
          </w:divsChild>
        </w:div>
        <w:div w:id="935133409">
          <w:marLeft w:val="0"/>
          <w:marRight w:val="0"/>
          <w:marTop w:val="0"/>
          <w:marBottom w:val="0"/>
          <w:divBdr>
            <w:top w:val="none" w:sz="0" w:space="0" w:color="auto"/>
            <w:left w:val="none" w:sz="0" w:space="0" w:color="auto"/>
            <w:bottom w:val="none" w:sz="0" w:space="0" w:color="auto"/>
            <w:right w:val="none" w:sz="0" w:space="0" w:color="auto"/>
          </w:divBdr>
        </w:div>
        <w:div w:id="1999452476">
          <w:marLeft w:val="0"/>
          <w:marRight w:val="0"/>
          <w:marTop w:val="0"/>
          <w:marBottom w:val="0"/>
          <w:divBdr>
            <w:top w:val="none" w:sz="0" w:space="0" w:color="auto"/>
            <w:left w:val="none" w:sz="0" w:space="0" w:color="auto"/>
            <w:bottom w:val="none" w:sz="0" w:space="0" w:color="auto"/>
            <w:right w:val="none" w:sz="0" w:space="0" w:color="auto"/>
          </w:divBdr>
          <w:divsChild>
            <w:div w:id="3811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348">
      <w:bodyDiv w:val="1"/>
      <w:marLeft w:val="0"/>
      <w:marRight w:val="0"/>
      <w:marTop w:val="0"/>
      <w:marBottom w:val="0"/>
      <w:divBdr>
        <w:top w:val="none" w:sz="0" w:space="0" w:color="auto"/>
        <w:left w:val="none" w:sz="0" w:space="0" w:color="auto"/>
        <w:bottom w:val="none" w:sz="0" w:space="0" w:color="auto"/>
        <w:right w:val="none" w:sz="0" w:space="0" w:color="auto"/>
      </w:divBdr>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ybasementcloud/check_point_gaia_bash_scripts/tree/master/config_captur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mybasementcloud/check_point_gaia_bash_scripts/tree/master/config_capture"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github.com/mybasementcloud/check_point_gaia_bash_scripts" TargetMode="External"/><Relationship Id="rId14" Type="http://schemas.openxmlformats.org/officeDocument/2006/relationships/hyperlink" Target="https://github.com/mybasementcloud?tab=repositor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b\AppData\Roaming\Microsoft\Templates\Empty.dotx" TargetMode="External"/></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B0DB4-E25C-429B-AE82-D9860656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Empty.dotx</Template>
  <TotalTime>12</TotalTime>
  <Pages>4</Pages>
  <Words>1182</Words>
  <Characters>6742</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Word Template</vt:lpstr>
      <vt:lpstr>Script for basic configuration capture from bash CLI</vt:lpstr>
      <vt:lpstr>Folders created:</vt:lpstr>
      <vt:lpstr>host_data folder content:</vt:lpstr>
      <vt:lpstr>Revision History:</vt:lpstr>
    </vt:vector>
  </TitlesOfParts>
  <Company>Check Point Software Technologies</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Eric Beasley</dc:creator>
  <cp:lastModifiedBy>Eric Beasley</cp:lastModifiedBy>
  <cp:revision>6</cp:revision>
  <cp:lastPrinted>2010-01-30T01:17:00Z</cp:lastPrinted>
  <dcterms:created xsi:type="dcterms:W3CDTF">2018-05-30T22:24:00Z</dcterms:created>
  <dcterms:modified xsi:type="dcterms:W3CDTF">2018-05-30T22:35:00Z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InternalUse</vt:lpwstr>
  </property>
  <property fmtid="{D5CDD505-2E9C-101B-9397-08002B2CF9AE}" pid="3" name="ClassificationDisplay">
    <vt:lpwstr>[Internal Use] for Check Point employees</vt:lpwstr>
  </property>
  <property fmtid="{D5CDD505-2E9C-101B-9397-08002B2CF9AE}" pid="4" name="ClassificationEntries">
    <vt:lpwstr>26</vt:lpwstr>
  </property>
  <property fmtid="{D5CDD505-2E9C-101B-9397-08002B2CF9AE}" pid="5" name="Classification_1">
    <vt:lpwstr>XGB2ZnR5dHdGZUpjf2p3ZHSJPnOXICeDOz0rm46QcyiAPDcsN4KISDI/MDM5PCo5T0A=</vt:lpwstr>
  </property>
  <property fmtid="{D5CDD505-2E9C-101B-9397-08002B2CF9AE}" pid="6" name="Verifier">
    <vt:lpwstr>JCEwLDQnJCgzJJU=</vt:lpwstr>
  </property>
  <property fmtid="{D5CDD505-2E9C-101B-9397-08002B2CF9AE}" pid="7" name="PolicyName">
    <vt:lpwstr>JCEwLDQnJChGgoM3</vt:lpwstr>
  </property>
  <property fmtid="{D5CDD505-2E9C-101B-9397-08002B2CF9AE}" pid="8" name="Version">
    <vt:lpwstr>Xw==</vt:lpwstr>
  </property>
  <property fmtid="{D5CDD505-2E9C-101B-9397-08002B2CF9AE}" pid="9" name="PolicyID">
    <vt:lpwstr>Xn1xLyMoIHRLbpYweH1xM2BqXnAmIDFaeWN5i1lCenBEeich</vt:lpwstr>
  </property>
  <property fmtid="{D5CDD505-2E9C-101B-9397-08002B2CF9AE}" pid="10" name="DomainID">
    <vt:lpwstr>XX90eXZ5dXRLZ0Bif311YmRpXnh1dWRaeWR4X1tEeHVDeHV1</vt:lpwstr>
  </property>
  <property fmtid="{D5CDD505-2E9C-101B-9397-08002B2CF9AE}" pid="11" name="HText">
    <vt:lpwstr>NoYqPSM7KyWKdyUhKo1lNDsrU4stIDecaYQnhoWAaCCeOCkqLYyBgA==</vt:lpwstr>
  </property>
  <property fmtid="{D5CDD505-2E9C-101B-9397-08002B2CF9AE}" pid="12" name="FText">
    <vt:lpwstr>NoYqPSM7KyWKdyUhKo1lNDsrU4stIDecaYQnhoWAaCCeOCkqLYyBgA==</vt:lpwstr>
  </property>
  <property fmtid="{D5CDD505-2E9C-101B-9397-08002B2CF9AE}" pid="13" name="WMark">
    <vt:lpwstr/>
  </property>
  <property fmtid="{D5CDD505-2E9C-101B-9397-08002B2CF9AE}" pid="14" name="Set">
    <vt:lpwstr>OT0xLA==</vt:lpwstr>
  </property>
  <property fmtid="{D5CDD505-2E9C-101B-9397-08002B2CF9AE}" pid="15" name="Classification_2">
    <vt:lpwstr>XH5re3Nmd3RXY1BgdWJwaGVvU5iIfoaSOiA6hoiALSFIc4aPnShJPklbVFFdT1A=</vt:lpwstr>
  </property>
  <property fmtid="{D5CDD505-2E9C-101B-9397-08002B2CF9AE}" pid="16" name="Classification_3">
    <vt:lpwstr>XH5re3Nmd3RXY1BgdWJyaGFpU5iIfoSFJiAtjJ+RLH6QIiwklIqMlpyHlI6ZkZVbnJ+fVDMvOzVEKEVZRVxBIFc=</vt:lpwstr>
  </property>
  <property fmtid="{D5CDD505-2E9C-101B-9397-08002B2CF9AE}" pid="17" name="Classification_4">
    <vt:lpwstr>XH5re3Nmd3RXY1BgdWR8aGBtU5iIfpeYJzIhi46aPCySJH4mPoCFM5yEgYKbj46ckYRcjJ+ISTcjLDJDOFpbIFZaT0Y=</vt:lpwstr>
  </property>
  <property fmtid="{D5CDD505-2E9C-101B-9397-08002B2CF9AE}" pid="18" name="Classification_5">
    <vt:lpwstr>XH1rcGl7dXVSd0Zof2d/Z2F5I4V+lSaYPTErm46QcyaZISSFN4GBkJSci4iei0+WkJ1JLDosM1kkU0ReRUFcIQ==</vt:lpwstr>
  </property>
  <property fmtid="{D5CDD505-2E9C-101B-9397-08002B2CF9AE}" pid="19" name="Classification_6">
    <vt:lpwstr>XH1rcGl7dXVSd0Zof2h/Z2F5I4V+hjuZLz0sioWAISSfcyYvPYgkkJeJh4qAkIibi16RgJ1eMT4gJF4jQ1tcIEtHTg==</vt:lpwstr>
  </property>
  <property fmtid="{D5CDD505-2E9C-101B-9397-08002B2CF9AE}" pid="20" name="Classification_7">
    <vt:lpwstr>XH1reH5md3RXY1BjdWN9aGZqU5iIfoSFJiAtjJ+RLH6QJCAwOo4kkJeJh4qAkIibi16RgJ1eMTgsMD0pRVw=</vt:lpwstr>
  </property>
  <property fmtid="{D5CDD505-2E9C-101B-9397-08002B2CF9AE}" pid="21" name="Classification_8">
    <vt:lpwstr>XH1reH5md3RXY1BjdWN9aGZgU5iIfoaSOiA6hoiALSFIKykgIYeDM5yEgYKbj46ckYRcjJ+ISTclICYgMlxc</vt:lpwstr>
  </property>
  <property fmtid="{D5CDD505-2E9C-101B-9397-08002B2CF9AE}" pid="22" name="Classification_9">
    <vt:lpwstr>XH1reH5md3RXY1BgdWB9aGFtU5iIfoSFJiAtjJ+RLH6QJCAwOo4kkJeJh4qAkIibi16RgJ1eMTgsMD0pRVw=</vt:lpwstr>
  </property>
  <property fmtid="{D5CDD505-2E9C-101B-9397-08002B2CF9AE}" pid="23" name="Classification_10">
    <vt:lpwstr>XH1reH5md3RXY1BgdWB9aGFhU5iIfoaSOiA6hoiALSFIKykgIYeDM5yEgYKbj46ckYRcjJ+ISTclICYgMlxc</vt:lpwstr>
  </property>
  <property fmtid="{D5CDD505-2E9C-101B-9397-08002B2CF9AE}" pid="24" name="Classification_11">
    <vt:lpwstr>XGB2eGl7dXVTd0FidWF3aGBtU4mIfpqYaZckjpiHISOaKyQxPYaKSJyAgZSemCGWl5WRhICKm5qdS5CBmFcvXCMiMTBATw==</vt:lpwstr>
  </property>
  <property fmtid="{D5CDD505-2E9C-101B-9397-08002B2CF9AE}" pid="25" name="Classification_12">
    <vt:lpwstr>XGB2eGl7dXVTd0FidWF3aGBuU4mIfoaSOiA6hoiALSFIKykgIYeDM5yEgYKbj46ckYRcjJ+ISTclICYgMlxc</vt:lpwstr>
  </property>
  <property fmtid="{D5CDD505-2E9C-101B-9397-08002B2CF9AE}" pid="26" name="Classification_13">
    <vt:lpwstr>XGB2eGl7dXVTd0FidWF2aGVpU4mIfpeYJzIhi46aPCySJH4mOIyRnZgsh4mVnIqFkJmcm16GnZlSJj8rICIrIFY=</vt:lpwstr>
  </property>
  <property fmtid="{D5CDD505-2E9C-101B-9397-08002B2CF9AE}" pid="27" name="Classification_14">
    <vt:lpwstr>XGB2eGl7dXVTd0FidWF2aGdvU4mIfpqYaZckjpiHISOaKyQxPYaKSJyAgZSemCGWl5WRhICKm5qdS5CBmFcvXCMiMTBATw==</vt:lpwstr>
  </property>
  <property fmtid="{D5CDD505-2E9C-101B-9397-08002B2CF9AE}" pid="28" name="Classification_15">
    <vt:lpwstr>XGB2eGl7dXVTd0FidWF2aGdhU4mIfoaSOiA6hoiALSFIKykgIYeDM5yEgYKbj46ckYRcjJ+ISTclICYgMlxc</vt:lpwstr>
  </property>
  <property fmtid="{D5CDD505-2E9C-101B-9397-08002B2CF9AE}" pid="29" name="Classification_16">
    <vt:lpwstr>XGB2eGl7dXVTd0FidWF2aGFrU4mIfpqYaZckjpiHISOaKyQxPYaKSJyAgZSemCGWl5WRhICKm5qdS5CBmFcvXCMiMTBATw==</vt:lpwstr>
  </property>
  <property fmtid="{D5CDD505-2E9C-101B-9397-08002B2CF9AE}" pid="30" name="Classification_17">
    <vt:lpwstr>XGB2eGl7dXVTd0FidWF2aGFtU4mIfoaSOiA6hoiALSFIKykgIYeDM5yEgYKbj46ckYRcjJ+ISTclICYgMlxc</vt:lpwstr>
  </property>
  <property fmtid="{D5CDD505-2E9C-101B-9397-08002B2CF9AE}" pid="31" name="Classification_18">
    <vt:lpwstr>XGB2eGl7dXVTd0FidWFxaGduU4mIfpqYaZckjpiHISOaKyQxPYaKSJyAgZSemCGWl5WRhICKm5qdS5CBmFcvXCMiMTBATw==</vt:lpwstr>
  </property>
  <property fmtid="{D5CDD505-2E9C-101B-9397-08002B2CF9AE}" pid="32" name="Classification_19">
    <vt:lpwstr>XGB2eGl7dXVTd0FidWFxaGdgU4mIfoaSOiA6hoiALSFIKykgIYeDM5yEgYKbj46ckYRcjJ+ISTclICYgMlxc</vt:lpwstr>
  </property>
  <property fmtid="{D5CDD505-2E9C-101B-9397-08002B2CF9AE}" pid="33" name="Classification_20">
    <vt:lpwstr>XGB2eGl7dXVTd0FidWFxaGBuU4mIfpqYaZckjpiHISOaKyQxPYaKSJyAgZSemCGWl5WRhICKm5qdS5CBmFcvXCMiMTBATw==</vt:lpwstr>
  </property>
  <property fmtid="{D5CDD505-2E9C-101B-9397-08002B2CF9AE}" pid="34" name="Classification_21">
    <vt:lpwstr>XGB2eGl7dXVTd0FidWFxaGBhU4mIfoaSOiA6hoiALSFIKykgIYeDM5yEgYKbj46ckYRcjJ+ISTclICYgMlxc</vt:lpwstr>
  </property>
  <property fmtid="{D5CDD505-2E9C-101B-9397-08002B2CF9AE}" pid="35" name="Classification_22">
    <vt:lpwstr>XGB2eGl7dXVTd0FidWFxaGFrU4mIfpqYaZckjpiHISOaKyQxPYaKSJyAgZSemCGWl5WRhICKm5qdS5CBmFcvXCMiMTBATw==</vt:lpwstr>
  </property>
  <property fmtid="{D5CDD505-2E9C-101B-9397-08002B2CF9AE}" pid="36" name="Classification_23">
    <vt:lpwstr>XGB2eGl7dXVTd0FidWFwaGRsU4mIfoaSOiA6hoiALSFIKykgIYeDM5yEgYKbj46ckYRcjJ+ISTclICYgMlxc</vt:lpwstr>
  </property>
  <property fmtid="{D5CDD505-2E9C-101B-9397-08002B2CF9AE}" pid="37" name="Classification_24">
    <vt:lpwstr>XGB2eGl7dXVTd0FidWFwaGVhU4mIfpqYaZckjpiHISOaKyQxPYaKSJyAgZSemCGWl5WRhICKm5qdS5CBmFcvXCMiMTBATw==</vt:lpwstr>
  </property>
  <property fmtid="{D5CDD505-2E9C-101B-9397-08002B2CF9AE}" pid="38" name="Classification_25">
    <vt:lpwstr>XGB2eGl7dXVTd0FidWFwaGZpU4mIfoaSOiA6hoiALSFIKykgIYeDM5yEgYKbj46ckYRcjJ+ISTclICYgMlxc</vt:lpwstr>
  </property>
  <property fmtid="{D5CDD505-2E9C-101B-9397-08002B2CF9AE}" pid="39" name="Classification_26">
    <vt:lpwstr>XGB2eGl7dXVTd0FidWFwaGZsU4mIfpqYaZckjpiHISOaKyQxPYaKSJyAgZSemCGWl5WRhICKm5qdS5CBmFcvXCMiMTBATw==</vt:lpwstr>
  </property>
  <property fmtid="{D5CDD505-2E9C-101B-9397-08002B2CF9AE}" pid="40" name="dlp">
    <vt:lpwstr>12345</vt:lpwstr>
  </property>
  <property fmtid="{D5CDD505-2E9C-101B-9397-08002B2CF9AE}" pid="41" name="weh_verified">
    <vt:i4>1</vt:i4>
  </property>
  <property fmtid="{D5CDD505-2E9C-101B-9397-08002B2CF9AE}" pid="42" name="dsapi_lastupd2">
    <vt:lpwstr>1451308023</vt:lpwstr>
  </property>
  <property fmtid="{D5CDD505-2E9C-101B-9397-08002B2CF9AE}" pid="43" name="dsapilastupdD">
    <vt:lpwstr>1453619236</vt:lpwstr>
  </property>
  <property fmtid="{D5CDD505-2E9C-101B-9397-08002B2CF9AE}" pid="44" name="lqminfo">
    <vt:i4>1</vt:i4>
  </property>
  <property fmtid="{D5CDD505-2E9C-101B-9397-08002B2CF9AE}" pid="45" name="lqmsess">
    <vt:lpwstr>0f294527-7110-4f35-81d2-ce01f11676a2</vt:lpwstr>
  </property>
</Properties>
</file>